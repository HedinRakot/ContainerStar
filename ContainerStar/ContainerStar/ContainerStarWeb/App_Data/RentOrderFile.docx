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3F9" w:rsidRPr="004149F8" w:rsidRDefault="005D33F9">
      <w:pPr>
        <w:rPr>
          <w:rFonts w:ascii="Univers" w:hAnsi="Univers" w:cs="Univers"/>
          <w:b/>
          <w:bCs/>
          <w:sz w:val="20"/>
          <w:szCs w:val="20"/>
        </w:rPr>
      </w:pPr>
    </w:p>
    <w:p w:rsidR="005D33F9" w:rsidRPr="004149F8" w:rsidRDefault="005D33F9">
      <w:pPr>
        <w:rPr>
          <w:rFonts w:ascii="Univers" w:hAnsi="Univers" w:cs="Univers"/>
          <w:b/>
          <w:bCs/>
          <w:sz w:val="24"/>
          <w:szCs w:val="24"/>
        </w:rPr>
      </w:pPr>
      <w:r w:rsidRPr="004149F8">
        <w:rPr>
          <w:rFonts w:ascii="Univers" w:hAnsi="Univers" w:cs="Univers"/>
          <w:b/>
          <w:bCs/>
          <w:sz w:val="20"/>
          <w:szCs w:val="20"/>
        </w:rPr>
        <w:t xml:space="preserve"> </w:t>
      </w:r>
      <w:r w:rsidR="00410DDA" w:rsidRPr="004149F8">
        <w:rPr>
          <w:rFonts w:ascii="Univers" w:hAnsi="Univers" w:cs="Univers"/>
          <w:b/>
          <w:bCs/>
          <w:sz w:val="20"/>
          <w:szCs w:val="20"/>
        </w:rPr>
        <w:t xml:space="preserve">    </w:t>
      </w:r>
      <w:r w:rsidRPr="004149F8">
        <w:rPr>
          <w:rFonts w:ascii="Univers" w:hAnsi="Univers" w:cs="Univers"/>
          <w:b/>
          <w:bCs/>
          <w:sz w:val="48"/>
          <w:szCs w:val="48"/>
        </w:rPr>
        <w:t xml:space="preserve">Mietvertrag Nr. </w:t>
      </w:r>
      <w:r w:rsidR="009A378A">
        <w:rPr>
          <w:rFonts w:ascii="Univers" w:hAnsi="Univers" w:cs="Univers"/>
          <w:b/>
          <w:bCs/>
          <w:sz w:val="48"/>
          <w:szCs w:val="48"/>
        </w:rPr>
        <w:t>#RentOrderNumber</w:t>
      </w:r>
      <w:r w:rsidRPr="004149F8">
        <w:rPr>
          <w:rFonts w:ascii="Univers" w:hAnsi="Univers" w:cs="Univers"/>
          <w:b/>
          <w:bCs/>
          <w:sz w:val="48"/>
          <w:szCs w:val="48"/>
        </w:rPr>
        <w:br/>
      </w:r>
    </w:p>
    <w:tbl>
      <w:tblPr>
        <w:tblW w:w="11018" w:type="dxa"/>
        <w:jc w:val="center"/>
        <w:tblLayout w:type="fixed"/>
        <w:tblLook w:val="0000" w:firstRow="0" w:lastRow="0" w:firstColumn="0" w:lastColumn="0" w:noHBand="0" w:noVBand="0"/>
      </w:tblPr>
      <w:tblGrid>
        <w:gridCol w:w="6407"/>
        <w:gridCol w:w="2519"/>
        <w:gridCol w:w="2092"/>
      </w:tblGrid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33333"/>
                <w:sz w:val="20"/>
                <w:szCs w:val="20"/>
              </w:rPr>
              <w:t xml:space="preserve"> Zwischen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65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  <w:lang w:val="en-GB"/>
                    </w:rPr>
                    <w:t xml:space="preserve">WERNER OTTL GmbH &amp; Co. </w:t>
                  </w: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KG Container-Service,  vertr. durch den GF Herrn Werner Ottl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5D33F9" w:rsidRPr="004149F8" w:rsidTr="00A47EA4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Torstraße 23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5D33F9" w:rsidRPr="004149F8" w:rsidTr="00ED76A5">
              <w:tc>
                <w:tcPr>
                  <w:tcW w:w="1226" w:type="dxa"/>
                  <w:tcBorders>
                    <w:top w:val="nil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2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85241</w:t>
                  </w:r>
                </w:p>
              </w:tc>
              <w:tc>
                <w:tcPr>
                  <w:tcW w:w="1262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5D33F9" w:rsidRPr="004149F8" w:rsidRDefault="005D33F9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5D33F9" w:rsidRPr="004149F8" w:rsidRDefault="005D33F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Hebertshausen</w:t>
                  </w:r>
                </w:p>
              </w:tc>
            </w:tr>
          </w:tbl>
          <w:p w:rsidR="005D33F9" w:rsidRPr="004149F8" w:rsidRDefault="005D33F9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Vermieterin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 xml:space="preserve">und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Firma </w:t>
                  </w:r>
                </w:p>
              </w:tc>
              <w:tc>
                <w:tcPr>
                  <w:tcW w:w="8921" w:type="dxa"/>
                  <w:tcBorders>
                    <w:top w:val="single" w:sz="4" w:space="0" w:color="000000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FFFFFF"/>
                </w:tcPr>
                <w:p w:rsidR="00833E91" w:rsidRPr="00745547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</w:pPr>
                  <w:r>
                    <w:rPr>
                      <w:rFonts w:ascii="Univers" w:hAnsi="Univers" w:cs="Univers"/>
                      <w:color w:val="auto"/>
                      <w:sz w:val="20"/>
                      <w:szCs w:val="20"/>
                      <w:shd w:val="clear" w:color="auto" w:fill="E6E6E6"/>
                    </w:rPr>
                    <w:t>#CustomerName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top w:val="single" w:sz="4" w:space="0" w:color="000000"/>
                <w:left w:val="single" w:sz="4" w:space="0" w:color="000000"/>
                <w:bottom w:val="single" w:sz="6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8921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4" w:space="0" w:color="000000"/>
                    <w:bottom w:val="single" w:sz="6" w:space="0" w:color="000000"/>
                    <w:right w:val="single" w:sz="4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Straße </w:t>
                  </w:r>
                </w:p>
              </w:tc>
              <w:tc>
                <w:tcPr>
                  <w:tcW w:w="8921" w:type="dxa"/>
                  <w:tcBorders>
                    <w:top w:val="single" w:sz="2" w:space="0" w:color="auto"/>
                    <w:left w:val="single" w:sz="4" w:space="0" w:color="000000"/>
                    <w:bottom w:val="single" w:sz="2" w:space="0" w:color="auto"/>
                    <w:right w:val="single" w:sz="4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#CustomerStreet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833E91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38" w:type="dxa"/>
              <w:tblBorders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4" w:space="0" w:color="000000"/>
                <w:insideV w:val="single" w:sz="6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26"/>
              <w:gridCol w:w="1440"/>
              <w:gridCol w:w="1262"/>
              <w:gridCol w:w="6216"/>
            </w:tblGrid>
            <w:tr w:rsidR="00833E91" w:rsidRPr="004149F8" w:rsidTr="006E7F3B">
              <w:tc>
                <w:tcPr>
                  <w:tcW w:w="122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4" w:space="0" w:color="auto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PLZ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single" w:sz="4" w:space="0" w:color="auto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BE5A79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#CustomerZip</w:t>
                  </w:r>
                  <w:r w:rsidR="00BE5A79" w:rsidRPr="00BE5A79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262" w:type="dxa"/>
                  <w:tcBorders>
                    <w:top w:val="single" w:sz="4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833E91" w:rsidRPr="004149F8" w:rsidRDefault="00833E91" w:rsidP="005F4C77">
                  <w:pPr>
                    <w:spacing w:before="100" w:beforeAutospacing="1" w:after="100" w:afterAutospacing="1"/>
                    <w:jc w:val="right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 w:rsidRPr="004149F8"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Stadt</w:t>
                  </w:r>
                </w:p>
              </w:tc>
              <w:tc>
                <w:tcPr>
                  <w:tcW w:w="6216" w:type="dxa"/>
                  <w:tcBorders>
                    <w:top w:val="single" w:sz="2" w:space="0" w:color="auto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</w:tcPr>
                <w:p w:rsidR="00833E91" w:rsidRPr="006F12B3" w:rsidRDefault="005D645C" w:rsidP="005F4C77">
                  <w:pPr>
                    <w:spacing w:before="100" w:beforeAutospacing="1" w:after="100" w:afterAutospacing="1"/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color w:val="333333"/>
                      <w:sz w:val="20"/>
                      <w:szCs w:val="20"/>
                    </w:rPr>
                    <w:t>#CustomerCity</w:t>
                  </w:r>
                </w:p>
              </w:tc>
            </w:tr>
          </w:tbl>
          <w:p w:rsidR="00833E91" w:rsidRPr="004149F8" w:rsidRDefault="00833E91" w:rsidP="005F4C77">
            <w:pPr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-nachfolgend Mieter genannt-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color w:val="3C3C3C"/>
                <w:sz w:val="20"/>
                <w:szCs w:val="20"/>
              </w:rPr>
            </w:pPr>
            <w:r w:rsidRPr="004149F8">
              <w:rPr>
                <w:rFonts w:ascii="Univers" w:hAnsi="Univers" w:cs="Univers"/>
                <w:color w:val="3C3C3C"/>
                <w:sz w:val="20"/>
                <w:szCs w:val="20"/>
              </w:rPr>
              <w:t>wird vereinbart was folgt:</w:t>
            </w: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</w:rPr>
            </w:pPr>
            <w:r w:rsidRPr="004149F8">
              <w:rPr>
                <w:rFonts w:ascii="Univers" w:hAnsi="Univers"/>
                <w:b/>
                <w:sz w:val="20"/>
              </w:rPr>
              <w:t>1.</w:t>
            </w:r>
            <w:r w:rsidRPr="004149F8">
              <w:rPr>
                <w:rFonts w:ascii="Univers" w:hAnsi="Univers"/>
                <w:b/>
                <w:sz w:val="20"/>
              </w:rPr>
              <w:tab/>
              <w:t>Gegenstand des Vertrages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  <w:r w:rsidRPr="004149F8">
              <w:rPr>
                <w:rFonts w:ascii="Univers" w:hAnsi="Univers"/>
                <w:sz w:val="20"/>
              </w:rPr>
              <w:tab/>
              <w:t>Die Vermieteri</w:t>
            </w:r>
            <w:r w:rsidR="00E55442">
              <w:rPr>
                <w:rFonts w:ascii="Univers" w:hAnsi="Univers"/>
                <w:sz w:val="20"/>
              </w:rPr>
              <w:t>n überlässt dem Mieter folgende Mietgegenstä</w:t>
            </w:r>
            <w:r w:rsidRPr="004149F8">
              <w:rPr>
                <w:rFonts w:ascii="Univers" w:hAnsi="Univers"/>
                <w:sz w:val="20"/>
              </w:rPr>
              <w:t>nd</w:t>
            </w:r>
            <w:r w:rsidR="00E55442">
              <w:rPr>
                <w:rFonts w:ascii="Univers" w:hAnsi="Univers"/>
                <w:sz w:val="20"/>
              </w:rPr>
              <w:t>e</w:t>
            </w:r>
            <w:r w:rsidRPr="004149F8">
              <w:rPr>
                <w:rFonts w:ascii="Univers" w:hAnsi="Univers"/>
                <w:sz w:val="20"/>
              </w:rPr>
              <w:t xml:space="preserve"> zur bestimmungsgemäßen Verwendung:</w:t>
            </w:r>
          </w:p>
          <w:p w:rsidR="005D33F9" w:rsidRPr="004149F8" w:rsidRDefault="005D33F9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0792"/>
            </w:tblGrid>
            <w:tr w:rsidR="004E4792" w:rsidTr="004E4792">
              <w:tc>
                <w:tcPr>
                  <w:tcW w:w="1079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E4792" w:rsidRPr="00BE5A79" w:rsidRDefault="004E4792" w:rsidP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  <w:r>
                    <w:rPr>
                      <w:rFonts w:ascii="Univers" w:hAnsi="Univers"/>
                      <w:sz w:val="20"/>
                    </w:rPr>
                    <w:t>#ContainerDescription</w:t>
                  </w:r>
                </w:p>
                <w:p w:rsidR="004E4792" w:rsidRDefault="004E4792">
                  <w:pPr>
                    <w:tabs>
                      <w:tab w:val="left" w:pos="426"/>
                    </w:tabs>
                    <w:rPr>
                      <w:rFonts w:ascii="Univers" w:hAnsi="Univers"/>
                      <w:sz w:val="20"/>
                    </w:rPr>
                  </w:pPr>
                </w:p>
              </w:tc>
            </w:tr>
          </w:tbl>
          <w:p w:rsidR="00673F0C" w:rsidRPr="005D645C" w:rsidRDefault="00673F0C" w:rsidP="00673F0C">
            <w:pPr>
              <w:tabs>
                <w:tab w:val="left" w:pos="426"/>
              </w:tabs>
              <w:rPr>
                <w:rFonts w:ascii="Univers" w:hAnsi="Univers"/>
                <w:sz w:val="20"/>
              </w:rPr>
            </w:pPr>
            <w:r w:rsidRPr="00673F0C">
              <w:rPr>
                <w:rFonts w:ascii="Univers" w:hAnsi="Univers" w:cs="Times New Roman"/>
                <w:color w:val="auto"/>
                <w:sz w:val="20"/>
                <w:szCs w:val="20"/>
              </w:rPr>
              <w:tab/>
            </w:r>
          </w:p>
          <w:p w:rsidR="00014526" w:rsidRPr="004149F8" w:rsidRDefault="00014526" w:rsidP="00591695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</w:rPr>
            </w:pPr>
          </w:p>
        </w:tc>
      </w:tr>
      <w:tr w:rsidR="005D33F9" w:rsidRPr="004149F8" w:rsidTr="004E4792">
        <w:trPr>
          <w:jc w:val="center"/>
        </w:trPr>
        <w:tc>
          <w:tcPr>
            <w:tcW w:w="1101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Eigentum</w:t>
            </w:r>
          </w:p>
          <w:p w:rsidR="005D33F9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2.1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 bleiben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während der gesamten Dauer dieses Vertrages Eigentum der Vermieterin. </w:t>
            </w:r>
          </w:p>
          <w:p w:rsidR="005D33F9" w:rsidRPr="00E55442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>Ein etwaiges Zurückbehaltungsrecht des Mieters a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n den Mietgegenstä</w:t>
            </w:r>
            <w:r w:rsidRPr="00E55442">
              <w:rPr>
                <w:rFonts w:ascii="Univers" w:hAnsi="Univers"/>
                <w:sz w:val="20"/>
                <w:szCs w:val="20"/>
              </w:rPr>
              <w:t>nd</w:t>
            </w:r>
            <w:r w:rsidR="00E55442" w:rsidRPr="00E55442">
              <w:rPr>
                <w:rFonts w:ascii="Univers" w:hAnsi="Univers"/>
                <w:sz w:val="20"/>
                <w:szCs w:val="20"/>
              </w:rPr>
              <w:t>en</w:t>
            </w:r>
            <w:r w:rsidRPr="00E55442">
              <w:rPr>
                <w:rFonts w:ascii="Univers" w:hAnsi="Univers"/>
                <w:sz w:val="20"/>
                <w:szCs w:val="20"/>
              </w:rPr>
              <w:t xml:space="preserve"> ist ausgeschlossen.</w:t>
            </w:r>
          </w:p>
          <w:p w:rsidR="00E55442" w:rsidRPr="00E55442" w:rsidRDefault="00E55442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 xml:space="preserve">2.2 </w:t>
            </w:r>
            <w:r w:rsidRPr="00E55442">
              <w:rPr>
                <w:rFonts w:ascii="Univers" w:hAnsi="Univers"/>
                <w:sz w:val="20"/>
                <w:szCs w:val="20"/>
              </w:rPr>
              <w:tab/>
              <w:t>We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rd</w:t>
            </w:r>
            <w:r w:rsidRPr="00E55442">
              <w:rPr>
                <w:rFonts w:ascii="Univers" w:hAnsi="Univers"/>
                <w:sz w:val="20"/>
                <w:szCs w:val="20"/>
              </w:rPr>
              <w:t>en die Mietgegenstä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nd</w:t>
            </w:r>
            <w:r w:rsidRPr="00E55442">
              <w:rPr>
                <w:rFonts w:ascii="Univers" w:hAnsi="Univers"/>
                <w:sz w:val="20"/>
                <w:szCs w:val="20"/>
              </w:rPr>
              <w:t>e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 xml:space="preserve"> mit einem Grundstück verbunden oder in ein Gebäude oder eine Anlage </w:t>
            </w:r>
          </w:p>
          <w:p w:rsidR="005D33F9" w:rsidRPr="00E55442" w:rsidRDefault="00E55442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E55442">
              <w:rPr>
                <w:rFonts w:ascii="Univers" w:hAnsi="Univers"/>
                <w:sz w:val="20"/>
                <w:szCs w:val="20"/>
              </w:rPr>
              <w:tab/>
              <w:t xml:space="preserve">eingefügt,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so geschieht dies nur zu einem vorübergehenden Zweck im Sinne des § 95 BGB</w:t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 mit der Absicht </w:t>
            </w:r>
            <w:r>
              <w:rPr>
                <w:rFonts w:ascii="Univers" w:hAnsi="Univers"/>
                <w:sz w:val="20"/>
                <w:szCs w:val="20"/>
              </w:rPr>
              <w:tab/>
            </w:r>
            <w:r w:rsidR="005967AC" w:rsidRPr="00E55442">
              <w:rPr>
                <w:rFonts w:ascii="Univers" w:hAnsi="Univers"/>
                <w:sz w:val="20"/>
                <w:szCs w:val="20"/>
              </w:rPr>
              <w:t xml:space="preserve">der Trennung </w:t>
            </w:r>
            <w:r w:rsidR="005D33F9" w:rsidRPr="00E55442">
              <w:rPr>
                <w:rFonts w:ascii="Univers" w:hAnsi="Univers"/>
                <w:sz w:val="20"/>
                <w:szCs w:val="20"/>
              </w:rPr>
              <w:t>bei Beendigung des Mietvertrages.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BE5A7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3.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Standort </w:t>
            </w:r>
            <w:r w:rsidRPr="00BE5A79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</w:rPr>
              <w:t xml:space="preserve"> </w:t>
            </w:r>
            <w:r w:rsidRP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</w:t>
            </w:r>
            <w:r w:rsidR="005D645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#DeliveryPlace, #Street, #ZIP #City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Für die Dauer dieses Mietvertrages w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an vorgenanntem Standort eingesetzt.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3.2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Veränderung dieses</w:t>
            </w:r>
            <w:r w:rsidR="00E55442">
              <w:rPr>
                <w:rFonts w:ascii="Univers" w:hAnsi="Univers" w:cs="Univers"/>
                <w:sz w:val="20"/>
                <w:szCs w:val="20"/>
              </w:rPr>
              <w:t xml:space="preserve"> Standorts bzw. das Umsetzen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ist nur nach vorheriger Rück-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sprache mit der Vermieterin durch die Vermieterin oder durch den Mieter unter Verwendung von geeignetem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Hebegerät gestattet.</w:t>
            </w:r>
          </w:p>
        </w:tc>
      </w:tr>
      <w:tr w:rsidR="005D33F9" w:rsidRPr="004149F8" w:rsidTr="004D2C49">
        <w:trPr>
          <w:trHeight w:val="36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4.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Lieferung - Übergabe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E55442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4.1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</w:t>
            </w:r>
            <w:r w:rsidR="00E55442">
              <w:rPr>
                <w:rFonts w:ascii="Univers" w:hAnsi="Univers" w:cs="Univers"/>
                <w:sz w:val="20"/>
                <w:szCs w:val="20"/>
              </w:rPr>
              <w:t>ie Vermieterin beabsichtigt,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am 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19</w:t>
            </w:r>
            <w:r w:rsidR="00BE5A7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.0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6</w:t>
            </w:r>
            <w:r w:rsidR="00DF1F98" w:rsidRPr="007D7A53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.201</w:t>
            </w:r>
            <w:r w:rsidR="00D3139D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5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an dem vereinbarten Standort anzuliefern.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4.2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Anlieferung und Abholung erfolgen ausschließlich durch die Vermieterin mit geeigneten Transportmitteln, auf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Kosten des Mieters. Der Mieter verpflichtet sich, eine f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reie Zufahrt für Schwerlast-Lkws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dem Einsatzort zu      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gewährleisten. Anfallende Wartezeiten und eventuelle Leerfahrten werden dem Mieter zum jeweils gültigen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Stundensatz gesondert berechnet. Ist das Be- und Entladen am Einsatzort mit dem Fahrzeugkran der Ver-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nicht möglich, so hat der Mieter auf seine Kosten das geeignete Hebegerät zur Verfügung zu stellen.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15"/>
              </w:numPr>
              <w:tabs>
                <w:tab w:val="clear" w:pos="465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Der Mieter verpfl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ichtet sich, bei Anlieferung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sämtl</w:t>
            </w:r>
            <w:r w:rsidR="00E55442">
              <w:rPr>
                <w:rFonts w:ascii="Univers" w:hAnsi="Univers" w:cs="Univers"/>
                <w:sz w:val="20"/>
                <w:szCs w:val="20"/>
              </w:rPr>
              <w:t>iche Versorgungsleitungen zu den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Container</w:t>
            </w:r>
            <w:r w:rsidR="00E55442">
              <w:rPr>
                <w:rFonts w:ascii="Univers" w:hAnsi="Univers" w:cs="Univers"/>
                <w:sz w:val="20"/>
                <w:szCs w:val="20"/>
              </w:rPr>
              <w:t>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zum Nachweis der Funktionsfähigkeit bereit zu halten. Ferner muss durch den Mieter bei Anlieferung geeignetes Unterlegmaterial </w:t>
            </w:r>
            <w:r w:rsidR="00E55442">
              <w:rPr>
                <w:rFonts w:ascii="Univers" w:hAnsi="Univers" w:cs="Univers"/>
                <w:sz w:val="20"/>
                <w:szCs w:val="20"/>
              </w:rPr>
              <w:t>an dem vorgesehenen Standort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verlegt sein. Sollten diese Vorkehrungen nicht getroffen sein, g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lt</w:t>
            </w:r>
            <w:r w:rsidR="00E55442">
              <w:rPr>
                <w:rFonts w:ascii="Univers" w:hAnsi="Univers" w:cs="Univers"/>
                <w:sz w:val="20"/>
                <w:szCs w:val="20"/>
              </w:rPr>
              <w:t>en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E55442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als funktionsfähig und ordnungsgemäß abgenommen.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4.4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Sofern der Mietgegenstand eine Containeranlage ist, welche sich aus zwei oder mehreren zusammenge-</w:t>
            </w:r>
          </w:p>
          <w:p w:rsidR="005D33F9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schraubten Bürocontainern zusammensetzt, verpflichtet sich der Mieter, vor der Anlieferung ein geeignetes</w:t>
            </w:r>
          </w:p>
          <w:p w:rsidR="005967AC" w:rsidRPr="004149F8" w:rsidRDefault="005D33F9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Betonfundament (Maßtoleranzen entsprechend DIN 18202, max. Höhendifferenz +/-5 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mm) an dem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vorgesehenen Standort anzulegen und dies der Vermieterin vorab nachzuweisen. </w:t>
            </w:r>
          </w:p>
          <w:p w:rsidR="005967AC" w:rsidRPr="004149F8" w:rsidRDefault="005967AC" w:rsidP="0090794D">
            <w:pPr>
              <w:pStyle w:val="BodyText"/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394A6F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Andernfalls kann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seitens der Vermieterin keine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Gewährleistung für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die Dichtigkeit der vermieteten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Containeranlage übernommen werden. 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brigen gilt Ziffer 4.3  entsprechend.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4.5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erklärt, dass er sämtliche erforderliche Aufstellungsgenehmigungen für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den zuständigen Behörden eingeholt und sämtliche erforderliche Absperrungen eingerichtet hat.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4.6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Übergabe</w:t>
            </w:r>
            <w:r w:rsidR="00F81817">
              <w:rPr>
                <w:rFonts w:ascii="Univers" w:hAnsi="Univers" w:cs="Univers"/>
                <w:sz w:val="20"/>
                <w:szCs w:val="20"/>
              </w:rPr>
              <w:t xml:space="preserve">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erfolgt nur persönlich an den Mieter oder an eine von diesem bevoll-</w:t>
            </w:r>
          </w:p>
          <w:p w:rsidR="005D33F9" w:rsidRPr="004149F8" w:rsidRDefault="005D33F9" w:rsidP="0090794D">
            <w:pPr>
              <w:pStyle w:val="BodyText"/>
              <w:tabs>
                <w:tab w:val="left" w:pos="458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mächtigte Person. Vor der Übergab</w:t>
            </w:r>
            <w:r w:rsidR="00F81817">
              <w:rPr>
                <w:rFonts w:ascii="Univers" w:hAnsi="Univers" w:cs="Univers"/>
                <w:sz w:val="20"/>
                <w:szCs w:val="20"/>
              </w:rPr>
              <w:t>e wird eine Funktionsprüfung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durchgeführt und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 entsprechendes Übergabeprotokoll erstellt. Falls d</w:t>
            </w:r>
            <w:r w:rsidR="00F81817">
              <w:rPr>
                <w:rFonts w:ascii="Univers" w:hAnsi="Univers" w:cs="Univers"/>
                <w:sz w:val="20"/>
                <w:szCs w:val="20"/>
              </w:rPr>
              <w:t>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</w:t>
            </w:r>
            <w:r w:rsidR="00F81817">
              <w:rPr>
                <w:rFonts w:ascii="Univers" w:hAnsi="Univers" w:cs="Univers"/>
                <w:sz w:val="20"/>
                <w:szCs w:val="20"/>
              </w:rPr>
              <w:t>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81817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bei Übergabe nicht funktionsfähig</w:t>
            </w:r>
          </w:p>
          <w:p w:rsidR="005D33F9" w:rsidRPr="004149F8" w:rsidRDefault="00F81817" w:rsidP="0090794D">
            <w:pPr>
              <w:pStyle w:val="BodyText"/>
              <w:tabs>
                <w:tab w:val="left" w:pos="505"/>
              </w:tabs>
              <w:ind w:left="454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und dies auf ein Verschulden des Mieters, etwa nicht ausreichende Strom- oder Wasserversorgung oder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mangelhafte oder nicht ausreichend dimensionierte Kabel, zurückzuführen ist, bleibt der Mieter zur Zahlung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des vollen Mietpreises verpflichtet.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5.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Mietzeit – Kündigung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</w:p>
          <w:p w:rsidR="005D33F9" w:rsidRPr="004149F8" w:rsidRDefault="005D33F9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lastRenderedPageBreak/>
              <w:t>5.1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Mietverhältnis beginnt am 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#FromDate</w:t>
            </w:r>
            <w:r w:rsidR="00353C2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353C2A" w:rsidRPr="004149F8">
              <w:rPr>
                <w:rStyle w:val="TextkrperZchn"/>
                <w:rFonts w:ascii="Univers" w:hAnsi="Univers"/>
                <w:sz w:val="20"/>
                <w:szCs w:val="20"/>
              </w:rPr>
              <w:t xml:space="preserve"> (bzw. bei Übergabe) u</w:t>
            </w:r>
            <w:r w:rsidRPr="004149F8">
              <w:rPr>
                <w:rStyle w:val="TextkrperZchn"/>
                <w:rFonts w:ascii="Univers" w:hAnsi="Univers"/>
                <w:sz w:val="20"/>
                <w:szCs w:val="20"/>
              </w:rPr>
              <w:t>nd endet am</w:t>
            </w:r>
            <w:r w:rsidR="00DF1F98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1C2DA9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#ToDate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CF055F" w:rsidRDefault="005D33F9" w:rsidP="00CF055F">
            <w:pPr>
              <w:numPr>
                <w:ilvl w:val="1"/>
                <w:numId w:val="24"/>
              </w:numPr>
              <w:tabs>
                <w:tab w:val="clear" w:pos="51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Setzt der Mieter nach Abla</w:t>
            </w:r>
            <w:r w:rsidR="00F81817">
              <w:rPr>
                <w:rFonts w:ascii="Univers" w:hAnsi="Univers" w:cs="Univers"/>
                <w:sz w:val="20"/>
                <w:szCs w:val="20"/>
              </w:rPr>
              <w:t>uf der Mietzeit den Gebrauch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fort, v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erlängert sich der Mietvertrag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automatisch jeweils um einen Monat, sofern dieser nicht von einer Vertragspartei unter Einhaltung einer Frist von zwei Wochen jeweils zum Monatsende schriftlich gekündigt wird.</w:t>
            </w:r>
          </w:p>
          <w:p w:rsidR="00CF055F" w:rsidRPr="004149F8" w:rsidRDefault="00CF055F" w:rsidP="00CF055F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Diese Regelung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gilt nicht für den Fall, dass als Mietpreis</w:t>
            </w:r>
            <w:r w:rsidR="006135E8">
              <w:rPr>
                <w:rFonts w:ascii="Univers" w:hAnsi="Univers" w:cs="Univers"/>
                <w:sz w:val="20"/>
                <w:szCs w:val="20"/>
              </w:rPr>
              <w:t xml:space="preserve"> gemäß Ziffer 8 ein pauschaler B</w:t>
            </w:r>
            <w:r>
              <w:rPr>
                <w:rFonts w:ascii="Univers" w:hAnsi="Univers" w:cs="Univers"/>
                <w:sz w:val="20"/>
                <w:szCs w:val="20"/>
              </w:rPr>
              <w:t>etrag vereinbart ist.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5.3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Bei vorzeitiger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ist der Mietpreis für die gesamte vereinbarte Mietzeit zzgl.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sämtlicher angefallenen Nebenkosten zur Z</w:t>
            </w:r>
            <w:r w:rsidR="00603E99">
              <w:rPr>
                <w:rFonts w:ascii="Univers" w:hAnsi="Univers" w:cs="Univers"/>
                <w:sz w:val="20"/>
                <w:szCs w:val="20"/>
              </w:rPr>
              <w:t>ahlung fällig. Eine Abholung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die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mieterin kann nach Rücksprache mit dem Mieter auch schon während der Mietzeit vereinbart werden.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</w:t>
            </w:r>
            <w:r w:rsidR="00603E99">
              <w:rPr>
                <w:rFonts w:ascii="Univers" w:hAnsi="Univers" w:cs="Univers"/>
                <w:sz w:val="20"/>
                <w:szCs w:val="20"/>
              </w:rPr>
              <w:t>.4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  <w:t>Bei Nichtabnahme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durch den Mieter sind von diesem der Mietpreis zzgl. sämtlicher an-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gefallenen Nebenkosten zu zahlen. Weitergehende Schadensersatzansprüche der Vermieterin bleiben unbe-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rührt.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5.5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Das Recht der Vermieterin zur fristlosen Kündigung des Mietvertrages bleibt unberührt.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497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Rückgabe</w:t>
            </w:r>
          </w:p>
          <w:p w:rsidR="003D0E9F" w:rsidRDefault="00603E99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6.1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Rückgabe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nach Ablauf der Mietzeit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oder nach außerordentlicher Kündigung </w:t>
            </w:r>
          </w:p>
          <w:p w:rsidR="003D0E9F" w:rsidRDefault="003D0E9F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an dem Ort, an dem die Übergabe erfolgt ist, zu einem mit dem Mieter vereinbarten Zeitpunkt.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Die Rückgabe hat durch den Mieter persönlich oder eine von diesem bevollmächtigte Person zu erfolgen. </w:t>
            </w:r>
          </w:p>
          <w:p w:rsidR="003D0E9F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603E99">
              <w:rPr>
                <w:rFonts w:ascii="Univers" w:hAnsi="Univers" w:cs="Univers"/>
                <w:sz w:val="20"/>
                <w:szCs w:val="20"/>
              </w:rPr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</w:t>
            </w:r>
            <w:r>
              <w:rPr>
                <w:rFonts w:ascii="Univers" w:hAnsi="Univers" w:cs="Univers"/>
                <w:sz w:val="20"/>
                <w:szCs w:val="20"/>
              </w:rPr>
              <w:t>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>
              <w:rPr>
                <w:rFonts w:ascii="Univers" w:hAnsi="Univers" w:cs="Univers"/>
                <w:sz w:val="20"/>
                <w:szCs w:val="20"/>
              </w:rPr>
              <w:t xml:space="preserve"> in einem uneingeschränkt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funktionstüchtigen und ordnungsgemäßen sowie </w:t>
            </w:r>
          </w:p>
          <w:p w:rsidR="00603E99" w:rsidRDefault="003D0E9F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gereinigten (besenrein) Zustand zurückzugeben. Vor der Rückgabe w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rd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</w:t>
            </w:r>
            <w:r w:rsidR="00603E99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in 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Augenschein genommen. Eine endgültige Prüfung der Funktionstüchti</w:t>
            </w:r>
            <w:r>
              <w:rPr>
                <w:rFonts w:ascii="Univers" w:hAnsi="Univers" w:cs="Univers"/>
                <w:sz w:val="20"/>
                <w:szCs w:val="20"/>
              </w:rPr>
              <w:t>gkeit und Ordnungsgemäßheit der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erfolgt er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st auf dem Betriebsgelände der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Vermieterin. </w:t>
            </w:r>
          </w:p>
          <w:p w:rsidR="003D0E9F" w:rsidRDefault="00603E99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6.2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bei Abholung durch die Vermieterin von dem Mieter transportfertig bereit zu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halten, wobei jederzeit eine freie Zufahrt für Schwerlast-Lkws gewährleistet sein muss. </w:t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Der Mieter erklärt </w:t>
            </w: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3D0E9F">
              <w:rPr>
                <w:rFonts w:ascii="Univers" w:hAnsi="Univers" w:cs="Univers"/>
                <w:sz w:val="20"/>
                <w:szCs w:val="20"/>
              </w:rPr>
              <w:t xml:space="preserve">sich bereits jetzt damit einverstanden, dass die Vermieterin sein Grundstück/Anwesen betreten bzw. mit </w:t>
            </w:r>
          </w:p>
          <w:p w:rsidR="003D0E9F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Schwerlast-Lkws befahren darf, um die Mietgegenstände abzuholen. Anfallende Wartezeiten und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etwaige </w:t>
            </w:r>
          </w:p>
          <w:p w:rsidR="005D33F9" w:rsidRPr="004149F8" w:rsidRDefault="003D0E9F">
            <w:pPr>
              <w:tabs>
                <w:tab w:val="left" w:pos="497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Leerfahrten werden dem Mieter zum jeweils gültigen Stundensatz in Rechnung gestellt.</w:t>
            </w:r>
          </w:p>
          <w:p w:rsidR="005D33F9" w:rsidRPr="004149F8" w:rsidRDefault="00603E9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6.3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Erfolgt die Rückgabe der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Mietgeg</w:t>
            </w:r>
            <w:r>
              <w:rPr>
                <w:rFonts w:ascii="Univers" w:hAnsi="Univers" w:cs="Univers"/>
                <w:sz w:val="20"/>
                <w:szCs w:val="20"/>
              </w:rPr>
              <w:t>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nicht in einem uneingeschränkt funktionstüchtigen und ordnungs-</w:t>
            </w:r>
          </w:p>
          <w:p w:rsidR="007A5D83" w:rsidRPr="004149F8" w:rsidRDefault="005D33F9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gemäßen sowie gereinigten (besenrein) Zustand, ist der Mieter zur Übernahme der der Vermieterin hierdurch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entstehenden Schäden, insbesondere Reparaturkosten, Reinigungskosten, Mietausfälle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,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Wertminderung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 xml:space="preserve"> oder</w:t>
            </w:r>
          </w:p>
          <w:p w:rsidR="00353C2A" w:rsidRPr="004149F8" w:rsidRDefault="007A5D83" w:rsidP="005967AC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Entschädigung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verpflichtet. Festgestellte Mängel und Beschädigungen werden schriftlich festgehalten und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von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ieterin nach Zeit- und Materialaufwand instand gesetzt und dem Mieter in Rechnung gestellt.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Mietpreisberechnung erfolgt bis zum Zeitpunkt der vo</w:t>
            </w:r>
            <w:r w:rsidR="00603E99">
              <w:rPr>
                <w:rFonts w:ascii="Univers" w:hAnsi="Univers" w:cs="Univers"/>
                <w:sz w:val="20"/>
                <w:szCs w:val="20"/>
              </w:rPr>
              <w:t>llständigen Einsatzfähigkeit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</w:p>
          <w:p w:rsidR="005D33F9" w:rsidRPr="004149F8" w:rsidRDefault="00353C2A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Weitergehende Schadensersatzansprüche der Vermieterin bleiben unberührt.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3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7.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Gefahrtragung – Versicherung</w:t>
            </w:r>
          </w:p>
          <w:p w:rsidR="005D33F9" w:rsidRPr="004149F8" w:rsidRDefault="007A5D83" w:rsidP="007A5D83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Der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Mieter trägt die Gefahr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während des gesamten Zeitraumes von der Übergabe bis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zur Rückgabe an die Vermieterin, einschließlich der Gefahr eines zufälligen Untergangs und einer zufälligen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 xml:space="preserve">Beschädigung. </w:t>
            </w:r>
            <w:r w:rsidR="00603E99">
              <w:rPr>
                <w:rFonts w:ascii="Univers" w:hAnsi="Univers" w:cs="Univers"/>
                <w:sz w:val="20"/>
                <w:szCs w:val="20"/>
              </w:rPr>
              <w:t>Die Vermieterin versichert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kein Risiko. </w:t>
            </w:r>
          </w:p>
          <w:p w:rsidR="00F53FCC" w:rsidRDefault="007A5D83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</w:t>
            </w:r>
            <w:r w:rsidR="00F53FCC">
              <w:rPr>
                <w:rFonts w:ascii="Univers" w:hAnsi="Univers" w:cs="Univers"/>
                <w:sz w:val="20"/>
                <w:szCs w:val="20"/>
              </w:rPr>
              <w:t>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F53FCC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F53FCC">
              <w:rPr>
                <w:rFonts w:ascii="Univers" w:hAnsi="Univers" w:cs="Univers"/>
                <w:sz w:val="20"/>
                <w:szCs w:val="20"/>
              </w:rPr>
              <w:t xml:space="preserve">gem. Ziffer 1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eigene Kosten zu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 Neuwert zu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</w:p>
          <w:p w:rsidR="005D33F9" w:rsidRPr="004149F8" w:rsidRDefault="00F53FCC" w:rsidP="00F53FCC">
            <w:pPr>
              <w:tabs>
                <w:tab w:val="left" w:pos="510"/>
              </w:tabs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versichern.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Bei Abschluss dieses Mietvertrages beträgt 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er </w:t>
            </w:r>
            <w:r w:rsidR="007A5D83" w:rsidRPr="004149F8">
              <w:rPr>
                <w:rFonts w:ascii="Univers" w:hAnsi="Univers" w:cs="Univers"/>
                <w:sz w:val="20"/>
                <w:szCs w:val="20"/>
              </w:rPr>
              <w:t>Neu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wert </w:t>
            </w:r>
            <w:r w:rsidR="00410DDA"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 </w:t>
            </w:r>
            <w:r w:rsidR="002566B0" w:rsidRPr="006A4BEF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#TotalPrice</w:t>
            </w:r>
            <w:r w:rsidR="00673F0C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.</w:t>
            </w:r>
          </w:p>
          <w:p w:rsidR="005D33F9" w:rsidRPr="004149F8" w:rsidRDefault="005D33F9">
            <w:pPr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8.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Mietpreis 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A5D83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</w:r>
            <w:r w:rsidR="005D33F9" w:rsidRPr="004149F8">
              <w:t xml:space="preserve">Der Mindestberechnungszeitraum für den Mietpreis beträgt, unabhängig von der Dauer der Mietzeit, </w:t>
            </w:r>
          </w:p>
          <w:p w:rsidR="005D33F9" w:rsidRPr="004149F8" w:rsidRDefault="007A5D83" w:rsidP="007A5D83">
            <w:pPr>
              <w:pStyle w:val="BodyText3"/>
              <w:tabs>
                <w:tab w:val="left" w:pos="505"/>
              </w:tabs>
            </w:pPr>
            <w:r w:rsidRPr="004149F8">
              <w:tab/>
              <w:t>j</w:t>
            </w:r>
            <w:r w:rsidR="005D33F9" w:rsidRPr="004149F8">
              <w:t xml:space="preserve">eweils 1 Monat </w:t>
            </w:r>
            <w:r w:rsidR="009F6046">
              <w:t xml:space="preserve">(30 Tage), </w:t>
            </w:r>
            <w:r w:rsidR="005D33F9" w:rsidRPr="004149F8">
              <w:t>bei Kühl</w:t>
            </w:r>
            <w:r w:rsidR="00B80BFB">
              <w:t>- und Tiefkühl</w:t>
            </w:r>
            <w:r w:rsidR="005D33F9" w:rsidRPr="004149F8">
              <w:t>container jeweils 7 Tage.</w:t>
            </w:r>
          </w:p>
          <w:p w:rsidR="005D33F9" w:rsidRPr="004149F8" w:rsidRDefault="005D33F9">
            <w:pPr>
              <w:pStyle w:val="BodyText3"/>
              <w:rPr>
                <w:sz w:val="18"/>
                <w:szCs w:val="18"/>
              </w:rPr>
            </w:pP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Mietgegenstand</w:t>
            </w:r>
          </w:p>
        </w:tc>
        <w:tc>
          <w:tcPr>
            <w:tcW w:w="2519" w:type="dxa"/>
            <w:tcBorders>
              <w:top w:val="nil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Einheit</w:t>
            </w:r>
          </w:p>
        </w:tc>
        <w:tc>
          <w:tcPr>
            <w:tcW w:w="2092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color w:val="333333"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jc w:val="center"/>
        </w:trPr>
        <w:tc>
          <w:tcPr>
            <w:tcW w:w="6407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5D33F9" w:rsidRPr="004149F8" w:rsidRDefault="001C2DA9" w:rsidP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#RentPositionDescription</w:t>
            </w:r>
          </w:p>
        </w:tc>
        <w:tc>
          <w:tcPr>
            <w:tcW w:w="2519" w:type="dxa"/>
            <w:tcBorders>
              <w:bottom w:val="nil"/>
            </w:tcBorders>
            <w:shd w:val="clear" w:color="auto" w:fill="auto"/>
          </w:tcPr>
          <w:p w:rsidR="005D33F9" w:rsidRPr="004149F8" w:rsidRDefault="00BE5A79">
            <w:pPr>
              <w:spacing w:before="100" w:beforeAutospacing="1" w:after="100" w:afterAutospacing="1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Tag</w:t>
            </w:r>
          </w:p>
        </w:tc>
        <w:tc>
          <w:tcPr>
            <w:tcW w:w="2092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spacing w:before="100" w:beforeAutospacing="1" w:after="100" w:afterAutospacing="1"/>
              <w:jc w:val="right"/>
              <w:rPr>
                <w:rFonts w:ascii="Univers" w:hAnsi="Univers" w:cs="Univers"/>
                <w:color w:val="333333"/>
                <w:sz w:val="20"/>
                <w:szCs w:val="20"/>
              </w:rPr>
            </w:pPr>
            <w:r>
              <w:rPr>
                <w:rFonts w:ascii="Univers" w:hAnsi="Univers" w:cs="Univers"/>
                <w:color w:val="333333"/>
                <w:sz w:val="20"/>
                <w:szCs w:val="20"/>
              </w:rPr>
              <w:t>#RentPrice</w:t>
            </w: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90794D" w:rsidRPr="004149F8" w:rsidRDefault="0090794D">
            <w:pPr>
              <w:pStyle w:val="BodyText3"/>
              <w:rPr>
                <w:rFonts w:cs="Univers"/>
              </w:rPr>
            </w:pP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353C2A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9.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Nebenkosten</w:t>
            </w:r>
          </w:p>
        </w:tc>
      </w:tr>
      <w:tr w:rsidR="005D33F9" w:rsidRPr="004149F8" w:rsidTr="004D2C49">
        <w:trPr>
          <w:trHeight w:val="20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Leistung</w:t>
            </w:r>
          </w:p>
        </w:tc>
        <w:tc>
          <w:tcPr>
            <w:tcW w:w="2519" w:type="dxa"/>
            <w:tcBorders>
              <w:left w:val="nil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  <w:tc>
          <w:tcPr>
            <w:tcW w:w="2092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jc w:val="right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Preis in EUR</w:t>
            </w:r>
          </w:p>
        </w:tc>
      </w:tr>
      <w:tr w:rsidR="005D33F9" w:rsidRPr="004149F8" w:rsidTr="001C2DA9">
        <w:trPr>
          <w:trHeight w:val="20"/>
          <w:jc w:val="center"/>
        </w:trPr>
        <w:tc>
          <w:tcPr>
            <w:tcW w:w="6407" w:type="dxa"/>
            <w:tcBorders>
              <w:left w:val="single" w:sz="4" w:space="0" w:color="auto"/>
            </w:tcBorders>
            <w:shd w:val="clear" w:color="auto" w:fill="auto"/>
          </w:tcPr>
          <w:p w:rsidR="005D33F9" w:rsidRPr="004149F8" w:rsidRDefault="001C2DA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#AdditionalCostDescription</w:t>
            </w:r>
          </w:p>
        </w:tc>
        <w:tc>
          <w:tcPr>
            <w:tcW w:w="2519" w:type="dxa"/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  <w:tc>
          <w:tcPr>
            <w:tcW w:w="2092" w:type="dxa"/>
            <w:tcBorders>
              <w:right w:val="single" w:sz="4" w:space="0" w:color="auto"/>
            </w:tcBorders>
            <w:shd w:val="clear" w:color="auto" w:fill="auto"/>
          </w:tcPr>
          <w:p w:rsidR="005D33F9" w:rsidRPr="004149F8" w:rsidRDefault="002615B0" w:rsidP="00DE7608">
            <w:pPr>
              <w:pStyle w:val="BodyText"/>
              <w:jc w:val="center"/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               </w:t>
            </w:r>
            <w:r w:rsidR="00DE7608">
              <w:rPr>
                <w:rFonts w:ascii="Univers" w:hAnsi="Univers" w:cs="Univers"/>
                <w:sz w:val="20"/>
                <w:szCs w:val="20"/>
              </w:rPr>
              <w:t>#AdditionalCostPrice</w:t>
            </w:r>
          </w:p>
        </w:tc>
      </w:tr>
      <w:tr w:rsidR="005D33F9" w:rsidRPr="004149F8" w:rsidTr="004D2C49">
        <w:trPr>
          <w:trHeight w:val="185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10. </w:t>
            </w:r>
            <w:r w:rsidR="00353C2A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Zahlungsbedingungen </w:t>
            </w:r>
          </w:p>
          <w:p w:rsidR="005967AC" w:rsidRPr="004149F8" w:rsidRDefault="00603E9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Die Miete für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wird monatlich im voraus berechnet und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ist spätestens zum 10. Werktag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ab Rechnungsdatum fällig und zahlbar, rein netto zzgl. Mehrwertsteuer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in jeweils gesetzlicher Höhe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Sämtliche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Nebenkosten sind spätestens zum 10. Werktag ab Rechnungsdatum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fällig und zahlbar, rein netto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zzgl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Mehrwertsteue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r jeweils in gesetzlicher Höhe.</w:t>
            </w:r>
          </w:p>
          <w:p w:rsidR="005967AC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Wird die Zahlung eines Pauschalbetrages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 xml:space="preserve"> vereinbart, ist die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a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uszufüllen. In diesem Fall gilt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hinsichtlich den Zahlungsbeding</w:t>
            </w:r>
            <w:r w:rsidR="00BD025B" w:rsidRPr="004149F8">
              <w:rPr>
                <w:rFonts w:ascii="Univers" w:hAnsi="Univers" w:cs="Univers"/>
                <w:sz w:val="20"/>
                <w:szCs w:val="20"/>
              </w:rPr>
              <w:t>ungen ausschließlich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numPr>
                <w:ilvl w:val="1"/>
                <w:numId w:val="29"/>
              </w:numPr>
              <w:tabs>
                <w:tab w:val="clear" w:pos="444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Sofern eine Pauschale für Miete und Nebenkosten vereinbart wird, ist der Gesamtbetrag in Höhe von 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EUR </w:t>
            </w:r>
            <w:r w:rsidR="006A4BEF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 xml:space="preserve">   #BruttoPauschalPreis</w:t>
            </w:r>
            <w:r w:rsidR="009E283B" w:rsidRPr="00AA67BF">
              <w:rPr>
                <w:rFonts w:ascii="Univers" w:hAnsi="Univers" w:cs="Univers"/>
                <w:sz w:val="20"/>
                <w:szCs w:val="20"/>
                <w:shd w:val="clear" w:color="auto" w:fill="E6E6E6"/>
              </w:rPr>
              <w:t xml:space="preserve">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brutto bis spätestens zum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</w:t>
            </w:r>
            <w:r w:rsidR="006A4BEF">
              <w:rPr>
                <w:rFonts w:ascii="Univers" w:hAnsi="Univers" w:cs="Univers"/>
                <w:sz w:val="20"/>
                <w:szCs w:val="20"/>
                <w:shd w:val="clear" w:color="auto" w:fill="F3F3F3"/>
              </w:rPr>
              <w:t>#LastPaymentDate</w:t>
            </w:r>
            <w:r w:rsidRPr="004149F8">
              <w:rPr>
                <w:rFonts w:ascii="Univers" w:hAnsi="Univers" w:cs="Univers"/>
                <w:sz w:val="20"/>
                <w:szCs w:val="20"/>
                <w:shd w:val="clear" w:color="auto" w:fill="FFFFFF"/>
              </w:rPr>
              <w:t xml:space="preserve"> 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an die Vermieterin zur Zahlung fällig.</w:t>
            </w:r>
          </w:p>
          <w:p w:rsidR="005D33F9" w:rsidRPr="004149F8" w:rsidRDefault="00481991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10.3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lauf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enden Kosten für den Betrieb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für Strom, Telekommunikation,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ab/>
              <w:t>Wasser und Abwasser, sind jeweils von dem Mieter zu tragen.</w:t>
            </w:r>
          </w:p>
          <w:p w:rsidR="000F74DC" w:rsidRPr="004149F8" w:rsidRDefault="000F74D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-1313"/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11.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Pflichten des Mieters</w:t>
            </w:r>
          </w:p>
          <w:p w:rsidR="005D33F9" w:rsidRPr="004149F8" w:rsidRDefault="005D33F9" w:rsidP="0090794D">
            <w:pPr>
              <w:tabs>
                <w:tab w:val="left" w:pos="505"/>
                <w:tab w:val="left" w:pos="567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insbesondere verpflichtet,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lastRenderedPageBreak/>
              <w:tab/>
              <w:t>a)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sorgfältig und zweckmäßig zu behandeln;</w:t>
            </w:r>
          </w:p>
          <w:p w:rsidR="005D33F9" w:rsidRPr="004149F8" w:rsidRDefault="005D33F9" w:rsidP="0090794D">
            <w:pPr>
              <w:numPr>
                <w:ilvl w:val="0"/>
                <w:numId w:val="26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Wartungs- und Gebrauchsanweisung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 Vermieterin (Anlage 1) für die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</w:t>
            </w:r>
            <w:r w:rsidR="00603E99">
              <w:rPr>
                <w:rFonts w:ascii="Univers" w:hAnsi="Univers" w:cs="Univers"/>
                <w:sz w:val="20"/>
                <w:szCs w:val="20"/>
              </w:rPr>
              <w:t>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zu  </w:t>
            </w:r>
          </w:p>
          <w:p w:rsidR="005D33F9" w:rsidRPr="004149F8" w:rsidRDefault="005D33F9" w:rsidP="0090794D">
            <w:pPr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befolgen und durchzuführen;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c)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nur durch eingewiesenes und qualifiziertes Personal bedienen zu lassen;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d)</w:t>
            </w:r>
            <w:r>
              <w:rPr>
                <w:rFonts w:ascii="Univers" w:hAnsi="Univers" w:cs="Univers"/>
                <w:sz w:val="20"/>
                <w:szCs w:val="20"/>
              </w:rPr>
              <w:tab/>
              <w:t>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gegen unbefugten Gebrauch und Zugang durch Dritte zu sichern;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den einwandfreien Zustand und das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ordnungsgemäße Funktionieren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regelmäßig zu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überprüfen. Etwaige auftretende Mänge</w:t>
            </w:r>
            <w:r w:rsidR="00603E99">
              <w:rPr>
                <w:rFonts w:ascii="Univers" w:hAnsi="Univers" w:cs="Univers"/>
                <w:sz w:val="20"/>
                <w:szCs w:val="20"/>
              </w:rPr>
              <w:t>l oder Funktionsstörungen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sind der </w:t>
            </w:r>
          </w:p>
          <w:p w:rsidR="005967AC" w:rsidRPr="004149F8" w:rsidRDefault="005D33F9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 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Vermieterin unverzüglich schriftlich anzuzeigen. Außerhalb der üblichen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 xml:space="preserve"> Geschäftszeiten und bei Gefahr</w:t>
            </w:r>
          </w:p>
          <w:p w:rsidR="005D33F9" w:rsidRPr="004149F8" w:rsidRDefault="005967AC" w:rsidP="0090794D">
            <w:pPr>
              <w:tabs>
                <w:tab w:val="left" w:pos="505"/>
              </w:tabs>
              <w:ind w:left="465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im Verzug, hat der Mieter den Mangel oder die Funktionsstörung direkt bei einer Fachfirma anzuzeigen;</w:t>
            </w:r>
          </w:p>
          <w:p w:rsidR="005D33F9" w:rsidRPr="004149F8" w:rsidRDefault="005D33F9" w:rsidP="0090794D">
            <w:pPr>
              <w:pStyle w:val="BodyText"/>
              <w:numPr>
                <w:ilvl w:val="0"/>
                <w:numId w:val="25"/>
              </w:numPr>
              <w:tabs>
                <w:tab w:val="clear" w:pos="915"/>
                <w:tab w:val="left" w:pos="505"/>
              </w:tabs>
              <w:ind w:left="913" w:hanging="403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 xml:space="preserve">bei Anmietung von Fäkalientanks die Entsorgung der Fäkalien während und bei Beendigung der Mietzeit 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ind w:left="510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auf seine Kosten zu veranlassen.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Falls der Mietgegenstand ein Kühlcontainer ist, gelten zusätzlich folgende Bestimmungen: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während der Vertragsdauer zu einer regelmäßigen Überprüfung und Temperaturkontrolle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Kühlcontainers verpflichtet. Auftretende Unregelmäßigkeiten, wie etwa starke Vereisung oder </w:t>
            </w:r>
          </w:p>
          <w:p w:rsidR="005967AC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Temperaturabweichungen, sind der Vermieterin unverzüglich schriftlich anzuzeigen. </w:t>
            </w:r>
          </w:p>
          <w:p w:rsidR="00394A6F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Bei Langzeitvermietung ist alle 6 Monate eine fachmännische Wartung auf Kosten des Mieters </w:t>
            </w:r>
          </w:p>
          <w:p w:rsidR="005D33F9" w:rsidRPr="004149F8" w:rsidRDefault="00394A6F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</w:r>
            <w:r>
              <w:rPr>
                <w:rFonts w:ascii="Univers" w:hAnsi="Univers" w:cs="Univers"/>
                <w:sz w:val="20"/>
                <w:szCs w:val="20"/>
              </w:rPr>
              <w:tab/>
              <w:t xml:space="preserve">durchzuführen. 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Im </w:t>
            </w:r>
            <w:r w:rsidR="001D7FED" w:rsidRPr="004149F8">
              <w:rPr>
                <w:rFonts w:ascii="Univers" w:hAnsi="Univers" w:cs="Univers"/>
                <w:sz w:val="20"/>
                <w:szCs w:val="20"/>
              </w:rPr>
              <w:t>Ü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brigen gilt Ziffer 11.1.Buchstabe e) entsprechend.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Kühlcontainer darf ohne vorherige Zustimmung der Vermieterin nicht im internationalen Verkehr</w:t>
            </w:r>
          </w:p>
          <w:p w:rsidR="005967AC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eingesetzt werden. Das Einlagern von Giftstoffen, Chemikalien und ges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undheitsgefährdenden Stoffen in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/>
              </w:rPr>
            </w:pPr>
            <w:r w:rsidRPr="004149F8">
              <w:rPr>
                <w:rFonts w:ascii="Univers" w:hAnsi="Univers"/>
              </w:rPr>
              <w:tab/>
            </w:r>
            <w:r w:rsidRPr="004149F8">
              <w:rPr>
                <w:rFonts w:ascii="Univers" w:hAnsi="Univers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dem Kühlcontainer ist untersagt</w:t>
            </w:r>
            <w:r w:rsidR="005D33F9" w:rsidRPr="004149F8">
              <w:rPr>
                <w:rFonts w:ascii="Univers" w:hAnsi="Univers"/>
              </w:rPr>
              <w:t>.</w:t>
            </w:r>
          </w:p>
          <w:p w:rsidR="005D33F9" w:rsidRPr="004149F8" w:rsidRDefault="005D33F9" w:rsidP="0090794D">
            <w:pPr>
              <w:pStyle w:val="BodyText"/>
              <w:numPr>
                <w:ilvl w:val="1"/>
                <w:numId w:val="27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Wird die Vermieterin oder eine Fachfirma aufgrund einer Mangel- oder Funktionsstörungsanzeige des Mieters</w:t>
            </w:r>
          </w:p>
          <w:p w:rsidR="005D33F9" w:rsidRPr="004149F8" w:rsidRDefault="005967AC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tätig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und stellt sich heraus, dass die Mietgegenstä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tatsächlich in einem mangelfreien oder </w:t>
            </w:r>
            <w:r w:rsidR="00603E99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funktionsfähigen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Zustand </w:t>
            </w:r>
            <w:r w:rsidR="00603E99">
              <w:rPr>
                <w:rFonts w:ascii="Univers" w:hAnsi="Univers" w:cs="Univers"/>
                <w:sz w:val="20"/>
                <w:szCs w:val="20"/>
              </w:rPr>
              <w:t>sind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 ist der Mieter verpflichtet, sämtliche hierdurch der Ver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mieterin oder bei der Fachfirma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="00E35631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entstandene Kosten zu ersetzen.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11.4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Der Mieter ist nicht berechtigt, ohne vorherige Zustimmung der Vermieterin, Veränderungen de</w:t>
            </w:r>
            <w:r w:rsidR="00603E99">
              <w:rPr>
                <w:rFonts w:ascii="Univers" w:hAnsi="Univers" w:cs="Univers"/>
                <w:sz w:val="20"/>
                <w:szCs w:val="20"/>
              </w:rPr>
              <w:t>r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Mietgegen-</w:t>
            </w:r>
          </w:p>
          <w:p w:rsidR="005D33F9" w:rsidRPr="004149F8" w:rsidRDefault="00603E9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ab/>
              <w:t>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, insbesondere An- oder Einbauten, vorzunehmen sowie Kennzeichnungen oder Plombierungen zu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entfernen. Die Vermieterin kann verlangen, da</w:t>
            </w:r>
            <w:r w:rsidR="00603E99">
              <w:rPr>
                <w:rFonts w:ascii="Univers" w:hAnsi="Univers" w:cs="Univers"/>
                <w:sz w:val="20"/>
                <w:szCs w:val="20"/>
              </w:rPr>
              <w:t>ss der ursprüngliche Zustand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auf Kosten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des Mieters wieder hergestellt wird. Haben der Mieter oder von dem Mieter beauftragte Dritte, ohne vor-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herige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Zustimmung der Vermieterin, die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bearbeitet oder etwaige Veränderungen vorge-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nommen, ist</w:t>
            </w:r>
            <w:r w:rsidR="00603E99">
              <w:rPr>
                <w:rFonts w:ascii="Univers" w:hAnsi="Univers" w:cs="Univers"/>
                <w:sz w:val="20"/>
                <w:szCs w:val="20"/>
              </w:rPr>
              <w:t xml:space="preserve"> die Haftung wegen Mängel an den Mietgegenstä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nd</w:t>
            </w:r>
            <w:r w:rsidR="00603E99">
              <w:rPr>
                <w:rFonts w:ascii="Univers" w:hAnsi="Univers" w:cs="Univers"/>
                <w:sz w:val="20"/>
                <w:szCs w:val="20"/>
              </w:rPr>
              <w:t>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ausgeschlossen.</w:t>
            </w:r>
          </w:p>
          <w:p w:rsidR="005967AC" w:rsidRPr="004149F8" w:rsidRDefault="005D33F9" w:rsidP="0090794D">
            <w:pPr>
              <w:numPr>
                <w:ilvl w:val="1"/>
                <w:numId w:val="28"/>
              </w:num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Die Vermietung erfolgt zur ausschließlichen Benutzung durch den Mieter an d</w:t>
            </w:r>
            <w:r w:rsidR="005967AC" w:rsidRPr="004149F8">
              <w:rPr>
                <w:rFonts w:ascii="Univers" w:hAnsi="Univers" w:cs="Univers"/>
                <w:sz w:val="20"/>
                <w:szCs w:val="20"/>
              </w:rPr>
              <w:t>em vereinbarten Standort.</w:t>
            </w:r>
          </w:p>
          <w:p w:rsidR="005D33F9" w:rsidRPr="004149F8" w:rsidRDefault="005967AC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Eine </w:t>
            </w:r>
            <w:r w:rsidR="00603E99">
              <w:rPr>
                <w:rFonts w:ascii="Univers" w:hAnsi="Univers" w:cs="Univers"/>
                <w:sz w:val="20"/>
                <w:szCs w:val="20"/>
              </w:rPr>
              <w:t>Untervermietung der Mietgegenstände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durch den Mieter an einen Untermieter bedarf der vorherigen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schriftlichen Zustimmung der Vermieterin. Es wird klargestellt, dass der Mieter auch bei Bestehen eines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Untermietverhältnisses weiterhin für alle Ansprüche gegenüber der Vermieterin haftet.</w:t>
            </w:r>
          </w:p>
          <w:p w:rsidR="005D33F9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11.6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Der Mieter verpflichtet sich, die Kosten für Kleinreparaturen selbst zu tragen. Als Kleinreparatur zählt jede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Reparatur bis zu einem Betrag von € 75,--. Hierzu zählen Reparaturen an Installationsgegenständen für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Elektrizität, Wasser sowie Heizeinrichtungen. Der Jahreshöchstbetrag für Kleinreparaturen beschränkt sich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auf 8% der Jahresmiete des Mietgegenstandes ohne Nebenkosten</w:t>
            </w:r>
          </w:p>
          <w:p w:rsidR="0090794D" w:rsidRPr="004149F8" w:rsidRDefault="0090794D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353C2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12.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Haftung</w:t>
            </w:r>
          </w:p>
          <w:p w:rsidR="000D2EE0" w:rsidRDefault="005D33F9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12.1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0D2EE0" w:rsidRPr="000D2EE0">
              <w:rPr>
                <w:rFonts w:ascii="Univers" w:hAnsi="Univers"/>
                <w:sz w:val="20"/>
                <w:szCs w:val="20"/>
              </w:rPr>
              <w:t xml:space="preserve">Die Vermieterin beseitigt etwaige bei ordnungsgemäßem Gebrauch des Mieters auftretende Mängel an dem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Mietgegenstand. Die Vermieterin ist berechtigt, anstelle der Mangelbeseitigung einen anderen, gleichwertigen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Mietgegenstand zur Verfügung zu stellen oder eine externe Fachfirma mit der Reparatur zu beauftragen.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Vermieterin ist berechtigt, die Mangelbeseitigung im Einzelfall derart durchzuführen, dass dem Mieter ein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funktionsfähiges Austauschteil zur Selbstmontage zur Verfügung gestellt wird. Der Mieter verpflichtet sich, </w:t>
            </w:r>
          </w:p>
          <w:p w:rsidR="000D2EE0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die einschlägigen Anweisungen zur Selbstmontage zu befolgen und unverzüglich für die Rücksendung des </w:t>
            </w:r>
          </w:p>
          <w:p w:rsidR="000D2EE0" w:rsidRPr="00024143" w:rsidRDefault="000D2EE0" w:rsidP="0090794D">
            <w:p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</w:r>
            <w:r w:rsidRPr="000D2EE0">
              <w:rPr>
                <w:rFonts w:ascii="Univers" w:hAnsi="Univers"/>
                <w:sz w:val="20"/>
                <w:szCs w:val="20"/>
              </w:rPr>
              <w:t xml:space="preserve">ursprünglichen Teiles an die Vermieterin auf deren Kosten zu sorgen. 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12.2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Die Beseitigung aller sonstigen Mängel, die entstanden sind, etwa infolge von ungeeignetem oder unsachge-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mäßem Gebrauch bzw. Verwendung, übermäßiger Beanspruchung, vertragswidrig vorgenommenen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Veränderungen </w:t>
            </w:r>
            <w:r w:rsidR="00603E99">
              <w:rPr>
                <w:rFonts w:ascii="Univers" w:hAnsi="Univers" w:cs="Univers"/>
                <w:sz w:val="20"/>
                <w:szCs w:val="20"/>
              </w:rPr>
              <w:t>oder fehlerhafter Behandlung der Mietgegenstände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 jeweils durch den Mieter oder durch von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dem Mieter beauftragte Dritte, gehen zu Lasten des Mieters und auf dessen Rechnung.</w:t>
            </w:r>
          </w:p>
          <w:p w:rsidR="005D33F9" w:rsidRPr="004149F8" w:rsidRDefault="001D7FED" w:rsidP="0090794D">
            <w:pPr>
              <w:tabs>
                <w:tab w:val="left" w:pos="470"/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12.3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Haftung der Vermieterin, gleich aus welchem Rechtsgrund, tritt nur ein, wenn ein Schaden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durch schuldhafte Verletzung einer wesentlichen Pflicht (auch Kardinalpflicht) in einer das Erreichen des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Vertragszwecks gefährdenden Weise verursacht worden ist oder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auf grobe Fahrlässigkeit oder Vorsatz der Vermieterin zurückzuführen ist.</w:t>
            </w:r>
          </w:p>
          <w:p w:rsidR="005D33F9" w:rsidRPr="004149F8" w:rsidRDefault="001D7FED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12.4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Haftet die Vermieterin gemäß vorstehend a) für die Verletzung einer vertragswesentlichen Pflicht, ohne das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 xml:space="preserve">grobe Fahrlässigkeit oder Vorsatz vorliegen, so ist die Haftung auf denjenigen Schadensumfang begrenzt, 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mit dessen Entstehen die Vermieterin bei Vertragsabschluss aufgrund der ihr zu diesem Zeitpunkt bekannten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Umstände typischer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weise rechnen musste.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 xml:space="preserve">In diesen Fällen haftet die Vermieterin nicht für mittelbare 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>Schäden,</w:t>
            </w:r>
            <w:r w:rsidR="00DA164C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>Mangelfolgeschäden oder entgangenen Gewinn.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12.5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Eine evtl. Haftung der Vermieterin für eine Verletzung des Lebens, des Körpers und der Gesundheit sowie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eine Haftung aufgrund des Produkthaftungsgesetzes bleibt unberührt.</w:t>
            </w:r>
          </w:p>
          <w:p w:rsidR="005D33F9" w:rsidRPr="004149F8" w:rsidRDefault="007B78B1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12.6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Dem Mieter bleibt es unbenommen, die in dem Mietgegenstand eingelagerte Ware auf eigene Kosten zu ver-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sichern.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540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13.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Außerordentliche Kündigung</w:t>
            </w:r>
          </w:p>
          <w:p w:rsidR="005D33F9" w:rsidRPr="004149F8" w:rsidRDefault="007B78B1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90794D" w:rsidRPr="004149F8">
              <w:rPr>
                <w:rFonts w:ascii="Univers" w:hAnsi="Univers"/>
                <w:sz w:val="20"/>
                <w:szCs w:val="20"/>
              </w:rPr>
              <w:t xml:space="preserve">Den Parteien steht ein außerordentliches Kündigungsrecht aus wichtigem Grund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gemäß den gesetzlichen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ab/>
              <w:t>Bestimmungen zu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. </w:t>
            </w:r>
            <w:r w:rsidR="0090794D" w:rsidRPr="004149F8">
              <w:rPr>
                <w:rFonts w:ascii="Univers" w:hAnsi="Univers"/>
                <w:sz w:val="20"/>
                <w:szCs w:val="20"/>
              </w:rPr>
              <w:t>Zugunsten der Vermieterin gilt dabei a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ls wichtiger Grund insbesondere: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lastRenderedPageBreak/>
              <w:tab/>
              <w:t>a)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der Mieter mit seinen Zahlungspflichten länger als vier Wochen in Rückstand 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b)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der Mieter seinen Pflichten aus dem Mietvertrag trotz schriftlicher Abmahnung durch die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Vermieterin nicht nachkommt;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c)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wenn Vollstreckungsmaßnahmen gegen den Mieter in den Mietgegenstand durch dritte Personen ein-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geleitet werden;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d)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wenn wesentliche Umstände bekannt werden, die die Erfüllung des Vertrages durch den Mieter in Frage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stellen, wie etwa die Eröffnung eines Vergleichs- oder Insolvenzverfahrens.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13.2</w:t>
            </w:r>
            <w:r w:rsidR="007B78B1" w:rsidRPr="004149F8">
              <w:rPr>
                <w:rFonts w:ascii="Univers" w:hAnsi="Univers"/>
                <w:sz w:val="20"/>
                <w:szCs w:val="20"/>
              </w:rPr>
              <w:tab/>
            </w:r>
            <w:r w:rsidRPr="004149F8">
              <w:rPr>
                <w:rFonts w:ascii="Univers" w:hAnsi="Univers"/>
                <w:sz w:val="20"/>
                <w:szCs w:val="20"/>
              </w:rPr>
              <w:t>Im Falle einer außerordentlichen Kündigung ist die Vermieterin berechti</w:t>
            </w:r>
            <w:r w:rsidR="00603E99">
              <w:rPr>
                <w:rFonts w:ascii="Univers" w:hAnsi="Univers"/>
                <w:sz w:val="20"/>
                <w:szCs w:val="20"/>
              </w:rPr>
              <w:t>gt, die Mietgegenstä</w:t>
            </w:r>
            <w:r w:rsidRPr="004149F8">
              <w:rPr>
                <w:rFonts w:ascii="Univers" w:hAnsi="Univers"/>
                <w:sz w:val="20"/>
                <w:szCs w:val="20"/>
              </w:rPr>
              <w:t>nd</w:t>
            </w:r>
            <w:r w:rsidR="00603E99">
              <w:rPr>
                <w:rFonts w:ascii="Univers" w:hAnsi="Univers"/>
                <w:sz w:val="20"/>
                <w:szCs w:val="20"/>
              </w:rPr>
              <w:t>e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auf Kosten 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des Mieters von dem Standort zu entfernen. Der Mieter gestattet bereits jetzt den Zutritt der Vermieterin</w:t>
            </w:r>
          </w:p>
          <w:p w:rsidR="005D33F9" w:rsidRPr="004149F8" w:rsidRDefault="00603E9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>
              <w:rPr>
                <w:rFonts w:ascii="Univers" w:hAnsi="Univers"/>
                <w:sz w:val="20"/>
                <w:szCs w:val="20"/>
              </w:rPr>
              <w:tab/>
              <w:t>zu den Mietgegenstä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nd</w:t>
            </w:r>
            <w:r>
              <w:rPr>
                <w:rFonts w:ascii="Univers" w:hAnsi="Univers"/>
                <w:sz w:val="20"/>
                <w:szCs w:val="20"/>
              </w:rPr>
              <w:t>en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>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2344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06"/>
              </w:tabs>
              <w:rPr>
                <w:rFonts w:ascii="Univers" w:hAnsi="Univers" w:cs="Univers"/>
                <w:b/>
                <w:bCs/>
                <w:sz w:val="20"/>
                <w:szCs w:val="20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 xml:space="preserve">14.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 xml:space="preserve">Lastschrifteinzug </w:t>
            </w:r>
            <w:r w:rsidR="00915A70">
              <w:rPr>
                <w:rFonts w:ascii="Univers" w:hAnsi="Univers" w:cs="Univers"/>
                <w:b/>
                <w:bCs/>
                <w:sz w:val="20"/>
                <w:szCs w:val="20"/>
              </w:rPr>
              <w:t>(SEPA-Lastschriftmandat)</w:t>
            </w:r>
          </w:p>
          <w:p w:rsidR="005D33F9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Ich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Mieter</w:t>
            </w:r>
            <w:r>
              <w:rPr>
                <w:rFonts w:ascii="Univers" w:hAnsi="Univers" w:cs="Univers"/>
                <w:sz w:val="20"/>
                <w:szCs w:val="20"/>
              </w:rPr>
              <w:t>) ermächtige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</w:t>
            </w:r>
            <w:r>
              <w:rPr>
                <w:rFonts w:ascii="Univers" w:hAnsi="Univers" w:cs="Univers"/>
                <w:sz w:val="20"/>
                <w:szCs w:val="20"/>
              </w:rPr>
              <w:t>den Zahlungsempfänger (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Vermieterin</w:t>
            </w:r>
            <w:r>
              <w:rPr>
                <w:rFonts w:ascii="Univers" w:hAnsi="Univers" w:cs="Univers"/>
                <w:sz w:val="20"/>
                <w:szCs w:val="20"/>
              </w:rPr>
              <w:t>)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Zahlungen </w:t>
            </w:r>
            <w:r>
              <w:rPr>
                <w:rFonts w:ascii="Univers" w:hAnsi="Univers" w:cs="Univers"/>
                <w:sz w:val="20"/>
                <w:szCs w:val="20"/>
              </w:rPr>
              <w:t>von meinem Konto mittels Lastschrift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 xml:space="preserve"> einzuziehen. </w:t>
            </w:r>
            <w:r>
              <w:rPr>
                <w:rFonts w:ascii="Univers" w:hAnsi="Univers" w:cs="Univers"/>
                <w:sz w:val="20"/>
                <w:szCs w:val="20"/>
              </w:rPr>
              <w:t>Zugleich weise ich (Mieter) mein Kreditinstitut an, die vom Zahlungsempfänger (Vermieterin) auf mein Konto gezogenen Lastschriften einzulösen.</w:t>
            </w:r>
          </w:p>
          <w:p w:rsidR="00915A70" w:rsidRDefault="00915A70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>Hinweis: Ich (Mieter) kann innerhalb von acht Wochen, beginnend mit dem Belastungsdatum, die Erstattung des belasteten Betrages verlangen. Es gelten dabei die mit meinem Kreditin</w:t>
            </w:r>
            <w:r w:rsidR="000169E7">
              <w:rPr>
                <w:rFonts w:ascii="Univers" w:hAnsi="Univers" w:cs="Univers"/>
                <w:sz w:val="20"/>
                <w:szCs w:val="20"/>
              </w:rPr>
              <w:t>stitut vereinbarten Bedingungen.</w:t>
            </w:r>
          </w:p>
          <w:p w:rsidR="000169E7" w:rsidRDefault="000169E7">
            <w:pPr>
              <w:rPr>
                <w:rFonts w:ascii="Univers" w:hAnsi="Univers" w:cs="Univers"/>
                <w:sz w:val="20"/>
                <w:szCs w:val="20"/>
              </w:rPr>
            </w:pPr>
            <w:r>
              <w:rPr>
                <w:rFonts w:ascii="Univers" w:hAnsi="Univers" w:cs="Univers"/>
                <w:sz w:val="20"/>
                <w:szCs w:val="20"/>
              </w:rPr>
              <w:t xml:space="preserve">Mit der Unterzeichnung des Mietvertrages stimme ich (Mieter) dem </w:t>
            </w:r>
            <w:r w:rsidR="006118DD">
              <w:rPr>
                <w:rFonts w:ascii="Univers" w:hAnsi="Univers" w:cs="Univers"/>
                <w:sz w:val="20"/>
                <w:szCs w:val="20"/>
              </w:rPr>
              <w:t>SEPA-</w:t>
            </w:r>
            <w:r>
              <w:rPr>
                <w:rFonts w:ascii="Univers" w:hAnsi="Univers" w:cs="Univers"/>
                <w:sz w:val="20"/>
                <w:szCs w:val="20"/>
              </w:rPr>
              <w:t>Lastschriftmandat zu.</w:t>
            </w:r>
          </w:p>
          <w:p w:rsidR="00637E43" w:rsidRPr="004149F8" w:rsidRDefault="00637E43">
            <w:pPr>
              <w:rPr>
                <w:rFonts w:ascii="Univers" w:hAnsi="Univers" w:cs="Univers"/>
                <w:sz w:val="20"/>
                <w:szCs w:val="20"/>
              </w:rPr>
            </w:pPr>
          </w:p>
          <w:tbl>
            <w:tblPr>
              <w:tblW w:w="10784" w:type="dxa"/>
              <w:tblInd w:w="24" w:type="dxa"/>
              <w:tblLayout w:type="fixed"/>
              <w:tblLook w:val="0000" w:firstRow="0" w:lastRow="0" w:firstColumn="0" w:lastColumn="0" w:noHBand="0" w:noVBand="0"/>
            </w:tblPr>
            <w:tblGrid>
              <w:gridCol w:w="5360"/>
              <w:gridCol w:w="22"/>
              <w:gridCol w:w="5402"/>
            </w:tblGrid>
            <w:tr w:rsidR="006C5C1F" w:rsidRPr="006C5C1F" w:rsidTr="00637E43">
              <w:trPr>
                <w:trHeight w:val="310"/>
              </w:trPr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Anschrift des Zahlungsempfängers (Vermieterin)</w:t>
                  </w:r>
                </w:p>
              </w:tc>
            </w:tr>
            <w:tr w:rsidR="006C5C1F" w:rsidRPr="00526E95" w:rsidTr="00637E43">
              <w:tc>
                <w:tcPr>
                  <w:tcW w:w="10784" w:type="dxa"/>
                  <w:gridSpan w:val="3"/>
                  <w:tcBorders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Pr="009A378A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US"/>
                    </w:rPr>
                  </w:pPr>
                  <w:r w:rsidRPr="006C5C1F"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  <w:lang w:val="en-GB"/>
                    </w:rPr>
                    <w:t>WERNER OTTL GmbH &amp; Co. KG, Container-Service, Torstraße 23, 85241 Hebertshausen</w:t>
                  </w:r>
                </w:p>
              </w:tc>
            </w:tr>
            <w:tr w:rsidR="006C5C1F" w:rsidRPr="004149F8" w:rsidTr="00637E43">
              <w:tc>
                <w:tcPr>
                  <w:tcW w:w="5360" w:type="dxa"/>
                  <w:tcBorders>
                    <w:top w:val="single" w:sz="8" w:space="0" w:color="auto"/>
                    <w:left w:val="single" w:sz="8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Gläubiger-Identifikationsnummer</w:t>
                  </w:r>
                </w:p>
              </w:tc>
              <w:tc>
                <w:tcPr>
                  <w:tcW w:w="5424" w:type="dxa"/>
                  <w:gridSpan w:val="2"/>
                  <w:tcBorders>
                    <w:top w:val="single" w:sz="8" w:space="0" w:color="auto"/>
                    <w:left w:val="nil"/>
                    <w:right w:val="single" w:sz="8" w:space="0" w:color="auto"/>
                  </w:tcBorders>
                  <w:shd w:val="clear" w:color="auto" w:fill="auto"/>
                </w:tcPr>
                <w:p w:rsidR="006C5C1F" w:rsidRPr="00C112F9" w:rsidRDefault="006C5C1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  <w:shd w:val="clear" w:color="auto" w:fill="FFFFFF"/>
                    </w:rPr>
                    <w:t>Mandatsreferenz</w:t>
                  </w:r>
                </w:p>
              </w:tc>
            </w:tr>
            <w:tr w:rsidR="006C5C1F" w:rsidRPr="004149F8" w:rsidTr="0008616A">
              <w:tc>
                <w:tcPr>
                  <w:tcW w:w="5360" w:type="dxa"/>
                  <w:tcBorders>
                    <w:left w:val="single" w:sz="8" w:space="0" w:color="auto"/>
                    <w:bottom w:val="single" w:sz="8" w:space="0" w:color="auto"/>
                  </w:tcBorders>
                  <w:shd w:val="clear" w:color="auto" w:fill="auto"/>
                </w:tcPr>
                <w:p w:rsidR="006C5C1F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DE24ZZZ00000665442</w:t>
                  </w:r>
                </w:p>
              </w:tc>
              <w:tc>
                <w:tcPr>
                  <w:tcW w:w="5424" w:type="dxa"/>
                  <w:gridSpan w:val="2"/>
                  <w:tcBorders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</w:tcPr>
                <w:p w:rsidR="006C5C1F" w:rsidRDefault="006A4BEF" w:rsidP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</w:pPr>
                  <w:r>
                    <w:rPr>
                      <w:rFonts w:ascii="Univers" w:hAnsi="Univers" w:cs="Univers"/>
                      <w:sz w:val="20"/>
                      <w:szCs w:val="20"/>
                      <w:shd w:val="clear" w:color="auto" w:fill="FFFFFF"/>
                    </w:rPr>
                    <w:t>#CustomerNumber</w:t>
                  </w:r>
                </w:p>
              </w:tc>
            </w:tr>
            <w:tr w:rsidR="00EF3315" w:rsidRPr="004149F8" w:rsidTr="0008616A">
              <w:tc>
                <w:tcPr>
                  <w:tcW w:w="10784" w:type="dxa"/>
                  <w:gridSpan w:val="3"/>
                  <w:tcBorders>
                    <w:top w:val="single" w:sz="8" w:space="0" w:color="auto"/>
                    <w:left w:val="single" w:sz="8" w:space="0" w:color="auto"/>
                    <w:bottom w:val="single" w:sz="24" w:space="0" w:color="auto"/>
                    <w:right w:val="single" w:sz="8" w:space="0" w:color="auto"/>
                  </w:tcBorders>
                  <w:shd w:val="clear" w:color="auto" w:fill="auto"/>
                </w:tcPr>
                <w:p w:rsidR="00EF3315" w:rsidRDefault="00EF3315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Zahlungsart</w:t>
                  </w:r>
                </w:p>
                <w:bookmarkStart w:id="0" w:name="Kontrollkästchen1"/>
                <w:p w:rsidR="00EF3315" w:rsidRPr="00C112F9" w:rsidRDefault="0008616A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1"/>
                        <w:enabled/>
                        <w:calcOnExit w:val="0"/>
                        <w:checkBox>
                          <w:sizeAuto/>
                          <w:default w:val="0"/>
                          <w:checked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483835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48383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0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Wiederkehrende Zahlung       </w:t>
                  </w:r>
                  <w:bookmarkStart w:id="1" w:name="Kontrollkästchen2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>
                      <w:ffData>
                        <w:name w:val="Kontrollkästchen2"/>
                        <w:enabled/>
                        <w:calcOnExit w:val="0"/>
                        <w:checkBox>
                          <w:sizeAuto/>
                          <w:default w:val="0"/>
                          <w:checked w:val="0"/>
                        </w:checkBox>
                      </w:ffData>
                    </w:fldChar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FORMCHECKBOX </w:instrText>
                  </w:r>
                  <w:r w:rsidR="00483835">
                    <w:rPr>
                      <w:rFonts w:ascii="Univers" w:hAnsi="Univers" w:cs="Univers"/>
                      <w:b/>
                      <w:sz w:val="18"/>
                      <w:szCs w:val="18"/>
                    </w:rPr>
                  </w:r>
                  <w:r w:rsidR="0048383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  <w:bookmarkEnd w:id="1"/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Einmalige Zahlung</w: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begin"/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instrText xml:space="preserve"> FILLIN   \* MERGEFORMAT </w:instrText>
                  </w:r>
                  <w:r w:rsidR="00EF3315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fldChar w:fldCharType="end"/>
                  </w:r>
                </w:p>
              </w:tc>
            </w:tr>
            <w:tr w:rsidR="006C5C1F" w:rsidRPr="004149F8" w:rsidTr="0008616A">
              <w:tc>
                <w:tcPr>
                  <w:tcW w:w="10784" w:type="dxa"/>
                  <w:gridSpan w:val="3"/>
                  <w:tcBorders>
                    <w:top w:val="single" w:sz="24" w:space="0" w:color="auto"/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C112F9" w:rsidRDefault="006C5C1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sz w:val="18"/>
                      <w:szCs w:val="18"/>
                      <w:shd w:val="clear" w:color="auto" w:fill="FFFFFF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Name und Ans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chrift des Zahlungspflichtigen (</w:t>
                  </w: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Mieter)</w:t>
                  </w:r>
                </w:p>
              </w:tc>
            </w:tr>
            <w:tr w:rsidR="006C5C1F" w:rsidRPr="004149F8" w:rsidTr="00637E43">
              <w:tc>
                <w:tcPr>
                  <w:tcW w:w="10784" w:type="dxa"/>
                  <w:gridSpan w:val="3"/>
                  <w:tcBorders>
                    <w:left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6C5C1F" w:rsidRPr="006C5C1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#CustomerName, #CustomerStreet, #CustomerZip #CustomerCity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top w:val="single" w:sz="18" w:space="0" w:color="auto"/>
                    <w:lef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IBAN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(max. 35 Stellen)</w:t>
                  </w:r>
                </w:p>
              </w:tc>
              <w:tc>
                <w:tcPr>
                  <w:tcW w:w="5402" w:type="dxa"/>
                  <w:tcBorders>
                    <w:top w:val="single" w:sz="18" w:space="0" w:color="auto"/>
                    <w:left w:val="nil"/>
                    <w:right w:val="single" w:sz="24" w:space="0" w:color="auto"/>
                  </w:tcBorders>
                  <w:shd w:val="clear" w:color="auto" w:fill="auto"/>
                </w:tcPr>
                <w:p w:rsidR="00C112F9" w:rsidRPr="00C112F9" w:rsidRDefault="00C112F9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18"/>
                      <w:szCs w:val="18"/>
                    </w:rPr>
                  </w:pPr>
                  <w:r w:rsidRPr="00C112F9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>BIC</w:t>
                  </w:r>
                  <w:r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des Zahlungspflichtigen (Mieter)</w:t>
                  </w:r>
                  <w:r w:rsidR="001538FF">
                    <w:rPr>
                      <w:rFonts w:ascii="Univers" w:hAnsi="Univers" w:cs="Univers"/>
                      <w:b/>
                      <w:sz w:val="18"/>
                      <w:szCs w:val="18"/>
                    </w:rPr>
                    <w:t xml:space="preserve">  (8 oder 11 Stellen)</w:t>
                  </w:r>
                </w:p>
              </w:tc>
            </w:tr>
            <w:tr w:rsidR="00C112F9" w:rsidRPr="004149F8" w:rsidTr="00637E43">
              <w:tc>
                <w:tcPr>
                  <w:tcW w:w="5382" w:type="dxa"/>
                  <w:gridSpan w:val="2"/>
                  <w:tcBorders>
                    <w:left w:val="single" w:sz="24" w:space="0" w:color="auto"/>
                    <w:bottom w:val="single" w:sz="24" w:space="0" w:color="auto"/>
                  </w:tcBorders>
                  <w:shd w:val="clear" w:color="auto" w:fill="auto"/>
                </w:tcPr>
                <w:p w:rsidR="00C112F9" w:rsidRPr="006A4BE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 w:rsidRPr="006A4BEF"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#IBAN</w:t>
                  </w:r>
                </w:p>
              </w:tc>
              <w:tc>
                <w:tcPr>
                  <w:tcW w:w="5402" w:type="dxa"/>
                  <w:tcBorders>
                    <w:left w:val="nil"/>
                    <w:bottom w:val="single" w:sz="24" w:space="0" w:color="auto"/>
                    <w:right w:val="single" w:sz="24" w:space="0" w:color="auto"/>
                  </w:tcBorders>
                  <w:shd w:val="clear" w:color="auto" w:fill="auto"/>
                </w:tcPr>
                <w:p w:rsidR="00C112F9" w:rsidRPr="006A4BEF" w:rsidRDefault="006A4BEF">
                  <w:pPr>
                    <w:tabs>
                      <w:tab w:val="left" w:pos="-1313"/>
                    </w:tabs>
                    <w:spacing w:line="360" w:lineRule="auto"/>
                    <w:jc w:val="both"/>
                    <w:rPr>
                      <w:rFonts w:ascii="Univers" w:hAnsi="Univers" w:cs="Univers"/>
                      <w:b/>
                      <w:sz w:val="20"/>
                      <w:szCs w:val="20"/>
                    </w:rPr>
                  </w:pPr>
                  <w:r>
                    <w:rPr>
                      <w:rFonts w:ascii="Univers" w:hAnsi="Univers" w:cs="Univers"/>
                      <w:b/>
                      <w:sz w:val="20"/>
                      <w:szCs w:val="20"/>
                    </w:rPr>
                    <w:t>#BIC</w:t>
                  </w:r>
                </w:p>
              </w:tc>
            </w:tr>
          </w:tbl>
          <w:p w:rsidR="005D33F9" w:rsidRPr="004149F8" w:rsidRDefault="005D33F9">
            <w:pPr>
              <w:spacing w:line="360" w:lineRule="auto"/>
              <w:jc w:val="both"/>
              <w:rPr>
                <w:rFonts w:ascii="Univers" w:hAnsi="Univers" w:cs="Univers"/>
                <w:b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78"/>
          <w:jc w:val="center"/>
        </w:trPr>
        <w:tc>
          <w:tcPr>
            <w:tcW w:w="1101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Default="00637E43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  <w:r>
              <w:rPr>
                <w:rFonts w:ascii="Univers" w:hAnsi="Univers" w:cs="Univers"/>
                <w:bCs/>
                <w:sz w:val="20"/>
                <w:szCs w:val="20"/>
              </w:rPr>
              <w:t>**</w:t>
            </w:r>
            <w:r w:rsidRPr="00637E43">
              <w:rPr>
                <w:rFonts w:ascii="Univers" w:hAnsi="Univers" w:cs="Univers"/>
                <w:bCs/>
                <w:sz w:val="20"/>
                <w:szCs w:val="20"/>
              </w:rPr>
              <w:t>stark umrandete Felder sind vom Mieter auszufüllen</w:t>
            </w:r>
          </w:p>
          <w:p w:rsidR="000A6020" w:rsidRPr="00637E43" w:rsidRDefault="000A6020">
            <w:pPr>
              <w:pStyle w:val="BodyText"/>
              <w:rPr>
                <w:rFonts w:ascii="Univers" w:hAnsi="Univers" w:cs="Univers"/>
                <w:bCs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DF1F98" w:rsidP="004149F8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15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.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Nebenabreden </w:t>
            </w:r>
            <w:r w:rsidR="005D33F9"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 xml:space="preserve">– </w:t>
            </w:r>
            <w:r w:rsidR="005D33F9" w:rsidRPr="004149F8">
              <w:rPr>
                <w:rFonts w:ascii="Univers" w:hAnsi="Univers"/>
                <w:b/>
                <w:sz w:val="20"/>
                <w:szCs w:val="20"/>
              </w:rPr>
              <w:t>Anlagen</w:t>
            </w:r>
          </w:p>
          <w:p w:rsidR="005D33F9" w:rsidRPr="004149F8" w:rsidRDefault="00256102" w:rsidP="004149F8">
            <w:pPr>
              <w:pStyle w:val="BodyText"/>
              <w:numPr>
                <w:ilvl w:val="1"/>
                <w:numId w:val="30"/>
              </w:numPr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Zusätzliche mündliche Nebenabreden zu diesem Mietvertrag sind zwischen den Parteien nicht getroffen.</w:t>
            </w:r>
          </w:p>
          <w:p w:rsidR="005D33F9" w:rsidRPr="004149F8" w:rsidRDefault="004149F8" w:rsidP="004149F8">
            <w:pPr>
              <w:pStyle w:val="BodyText"/>
              <w:tabs>
                <w:tab w:val="left" w:pos="505"/>
              </w:tabs>
              <w:ind w:left="444"/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 xml:space="preserve"> </w:t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Sie bedürfen zu ihrer Wirksamkeit der schriftlichen Bestätigung der Vermieterin. Dies gilt entsprechend für </w:t>
            </w:r>
            <w:r w:rsidR="00DA164C"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eine etwaige Abänderung des Mietvertrages. </w:t>
            </w:r>
          </w:p>
          <w:p w:rsidR="005D33F9" w:rsidRPr="004149F8" w:rsidRDefault="00256102" w:rsidP="004149F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15.2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 Anlage 1 ist wesentlicher Bestandteil dieses Mietvertrages. Der Mieter bestätigt durch Unterzeichnung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>des Mietvertrages von dem Inhalt der Anlage 1 Kenntnis genommen zu haben.</w:t>
            </w:r>
          </w:p>
          <w:p w:rsidR="005D33F9" w:rsidRPr="004149F8" w:rsidRDefault="005D33F9" w:rsidP="004149F8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DF1F98" w:rsidRPr="004149F8" w:rsidTr="004D2C49">
        <w:trPr>
          <w:trHeight w:val="1512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F1F98" w:rsidRPr="004149F8" w:rsidRDefault="00DF1F98" w:rsidP="00DF1F98">
            <w:pPr>
              <w:pStyle w:val="BodyText"/>
              <w:tabs>
                <w:tab w:val="left" w:pos="518"/>
              </w:tabs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16.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ab/>
              <w:t>Vertragsabschluß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FFFFF"/>
              </w:rPr>
              <w:t xml:space="preserve"> 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.1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>Dieser Mietvertrag und die hierin enthaltenen Bestimmungen stellen ein befristetes Angebot der Ver-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mieterin dar.</w:t>
            </w:r>
          </w:p>
          <w:p w:rsidR="00DF1F98" w:rsidRPr="004149F8" w:rsidRDefault="00256102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16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>.2</w:t>
            </w:r>
            <w:r w:rsidR="00DF1F98" w:rsidRPr="004149F8">
              <w:rPr>
                <w:rFonts w:ascii="Univers" w:hAnsi="Univers"/>
                <w:sz w:val="20"/>
                <w:szCs w:val="20"/>
              </w:rPr>
              <w:tab/>
              <w:t xml:space="preserve">Der Mietvertrag kommt erst durch Unterzeichnung des Mieters und Rücksendung an die Vermieterin bis </w:t>
            </w:r>
          </w:p>
          <w:p w:rsidR="00DF1F98" w:rsidRPr="004149F8" w:rsidRDefault="00DF1F98" w:rsidP="00DF1F98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zum  </w:t>
            </w:r>
            <w:r w:rsidR="006A4BEF">
              <w:rPr>
                <w:rFonts w:ascii="Univers" w:hAnsi="Univers"/>
                <w:b/>
                <w:sz w:val="20"/>
                <w:szCs w:val="20"/>
                <w:shd w:val="clear" w:color="auto" w:fill="F3F3F3"/>
              </w:rPr>
              <w:t>#SignatureDate</w:t>
            </w:r>
            <w:r w:rsidR="006A4BEF">
              <w:rPr>
                <w:rFonts w:ascii="Univers" w:hAnsi="Univers"/>
                <w:sz w:val="20"/>
                <w:szCs w:val="20"/>
              </w:rPr>
              <w:t xml:space="preserve"> </w:t>
            </w:r>
            <w:r w:rsidRPr="004149F8">
              <w:rPr>
                <w:rFonts w:ascii="Univers" w:hAnsi="Univers"/>
                <w:sz w:val="20"/>
                <w:szCs w:val="20"/>
              </w:rPr>
              <w:t>zustande.</w:t>
            </w:r>
          </w:p>
          <w:p w:rsidR="00DF1F98" w:rsidRPr="004149F8" w:rsidRDefault="00DF1F98">
            <w:pPr>
              <w:tabs>
                <w:tab w:val="left" w:pos="506"/>
              </w:tabs>
              <w:rPr>
                <w:rFonts w:ascii="Univers" w:hAnsi="Univers"/>
                <w:b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789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17.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Bedingungen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Die Wirksamkeit dieses Mietvertrages ist davon abhängig, dass d</w:t>
            </w:r>
            <w:r w:rsidR="00481991" w:rsidRPr="004149F8">
              <w:rPr>
                <w:rFonts w:ascii="Univers" w:hAnsi="Univers" w:cs="Univers"/>
                <w:sz w:val="20"/>
                <w:szCs w:val="20"/>
              </w:rPr>
              <w:t>ie Bedingungen gemäß Ziffer 10.2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, sowei</w:t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 xml:space="preserve">t 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="007035C4" w:rsidRPr="004149F8">
              <w:rPr>
                <w:rFonts w:ascii="Univers" w:hAnsi="Univers" w:cs="Univers"/>
                <w:sz w:val="20"/>
                <w:szCs w:val="20"/>
              </w:rPr>
              <w:t>vereinbart und gemäß Ziffer 16</w:t>
            </w:r>
            <w:r w:rsidR="005D33F9" w:rsidRPr="004149F8">
              <w:rPr>
                <w:rFonts w:ascii="Univers" w:hAnsi="Univers" w:cs="Univers"/>
                <w:sz w:val="20"/>
                <w:szCs w:val="20"/>
              </w:rPr>
              <w:t>.2 pünktlich und vollständig durch den Mieter erfüllt werden.</w:t>
            </w:r>
          </w:p>
          <w:p w:rsidR="005D33F9" w:rsidRPr="004149F8" w:rsidRDefault="005D33F9" w:rsidP="0090794D">
            <w:pPr>
              <w:pStyle w:val="BodyText"/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tabs>
                <w:tab w:val="left" w:pos="512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18.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 xml:space="preserve">Anwendbares Recht </w:t>
            </w: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t>–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 xml:space="preserve"> Gerichtsstand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18.1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Auf diesen Mietvertrag und dessen Durchführung ist ausschließlich deutsches Recht anzuwenden.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>18.2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  <w:t>Ausschließlicher Gerichtsstand für alle Streitigkeiten zwischen den Parteien aus diesem Mietvertrag ist der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Geschäftssitz der Vermieterin, wenn der Mieter ein vollkaufmännischer Unternehmer, eine juristische Person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des öffentlichen Rechts oder ein öffentlich-rechtliches Sondervermögen ist oder wenn der Mieter keinen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 xml:space="preserve">allgemeinen Gerichtsstand in der Bundesrepublik Deutschland  hat. Die Vermieterin ist auch berechtigt, den </w:t>
            </w:r>
          </w:p>
          <w:p w:rsidR="005D33F9" w:rsidRPr="004149F8" w:rsidRDefault="005D33F9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  <w:t>Mieter an seinem Geschäftssitz zu verklagen.</w:t>
            </w:r>
          </w:p>
          <w:p w:rsidR="005D33F9" w:rsidRPr="004149F8" w:rsidRDefault="005D33F9">
            <w:pPr>
              <w:pStyle w:val="BodyText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4149F8" w:rsidTr="004D2C49">
        <w:trPr>
          <w:trHeight w:val="356"/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/>
                <w:b/>
                <w:sz w:val="20"/>
                <w:szCs w:val="20"/>
              </w:rPr>
            </w:pPr>
            <w:r w:rsidRPr="004149F8">
              <w:rPr>
                <w:rFonts w:ascii="Univers" w:hAnsi="Univers"/>
                <w:b/>
                <w:sz w:val="20"/>
                <w:szCs w:val="20"/>
              </w:rPr>
              <w:t>19.</w:t>
            </w:r>
            <w:r w:rsidRPr="004149F8">
              <w:rPr>
                <w:rFonts w:ascii="Univers" w:hAnsi="Univers"/>
                <w:b/>
                <w:sz w:val="20"/>
                <w:szCs w:val="20"/>
              </w:rPr>
              <w:tab/>
              <w:t>Salvatorische Klausel</w:t>
            </w:r>
          </w:p>
          <w:p w:rsidR="005D33F9" w:rsidRPr="004149F8" w:rsidRDefault="0090794D" w:rsidP="0090794D">
            <w:pPr>
              <w:pStyle w:val="BodyText"/>
              <w:tabs>
                <w:tab w:val="left" w:pos="505"/>
              </w:tabs>
              <w:rPr>
                <w:rFonts w:ascii="Univers" w:hAnsi="Univers"/>
                <w:sz w:val="20"/>
                <w:szCs w:val="20"/>
              </w:rPr>
            </w:pP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Sofern eine Bestimmung dieses Mietvertrages unwirksam ist oder werden sollte, berührt das nicht die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Wirksamkeit der übrigen Bestimmungen. Unwirksame Bestimmungen werden durch solche wirksame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Bestimmungen ersetzt, die dem angestrebten Zweck der unwirksamen Bestimmung möglichst nahe kommen. </w:t>
            </w:r>
            <w:r w:rsidRPr="004149F8">
              <w:rPr>
                <w:rFonts w:ascii="Univers" w:hAnsi="Univers"/>
                <w:sz w:val="20"/>
                <w:szCs w:val="20"/>
              </w:rPr>
              <w:tab/>
            </w:r>
            <w:r w:rsidR="005D33F9" w:rsidRPr="004149F8">
              <w:rPr>
                <w:rFonts w:ascii="Univers" w:hAnsi="Univers"/>
                <w:sz w:val="20"/>
                <w:szCs w:val="20"/>
              </w:rPr>
              <w:t xml:space="preserve">Dies gilt auch für etwaige Regelungslücken in dem Mietvertrag. </w:t>
            </w:r>
          </w:p>
          <w:p w:rsidR="005D33F9" w:rsidRPr="009A378A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  <w:p w:rsidR="00D26AEA" w:rsidRPr="00526E95" w:rsidRDefault="00D26AEA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4149F8">
              <w:rPr>
                <w:rFonts w:ascii="Univers" w:hAnsi="Univers" w:cs="Univers"/>
                <w:b/>
                <w:bCs/>
                <w:sz w:val="20"/>
                <w:szCs w:val="20"/>
              </w:rPr>
              <w:lastRenderedPageBreak/>
              <w:t>Mietvertrag Nr.</w:t>
            </w:r>
            <w:r w:rsidRPr="004149F8">
              <w:rPr>
                <w:rFonts w:ascii="Univers" w:hAnsi="Univers"/>
                <w:sz w:val="20"/>
                <w:szCs w:val="20"/>
              </w:rPr>
              <w:t xml:space="preserve">  </w:t>
            </w:r>
            <w:r w:rsidR="00526E95">
              <w:rPr>
                <w:rFonts w:ascii="Univers" w:hAnsi="Univers" w:cs="Univers"/>
                <w:b/>
                <w:bCs/>
                <w:sz w:val="20"/>
                <w:szCs w:val="20"/>
                <w:shd w:val="clear" w:color="auto" w:fill="F3F3F3"/>
                <w:lang w:val="en-US"/>
              </w:rPr>
              <w:t>#RentOrderNumber</w:t>
            </w:r>
            <w:bookmarkStart w:id="2" w:name="_GoBack"/>
            <w:bookmarkEnd w:id="2"/>
          </w:p>
          <w:p w:rsidR="005D33F9" w:rsidRPr="00526E95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</w:p>
          <w:p w:rsidR="005D33F9" w:rsidRPr="00526E95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 xml:space="preserve">Hebertshausen, </w:t>
            </w:r>
            <w:r w:rsidR="001C2DA9" w:rsidRPr="00526E95">
              <w:rPr>
                <w:rFonts w:ascii="Univers" w:hAnsi="Univers" w:cs="Univers"/>
                <w:sz w:val="20"/>
                <w:szCs w:val="20"/>
                <w:lang w:val="en-US"/>
              </w:rPr>
              <w:t>#Today</w:t>
            </w:r>
          </w:p>
          <w:p w:rsidR="005D33F9" w:rsidRPr="00C92AB6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  <w:lang w:val="en-US"/>
              </w:rPr>
            </w:pP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526E95">
              <w:rPr>
                <w:rFonts w:ascii="Univers" w:hAnsi="Univers" w:cs="Univers"/>
                <w:sz w:val="20"/>
                <w:szCs w:val="20"/>
                <w:lang w:val="en-US"/>
              </w:rPr>
              <w:tab/>
            </w:r>
            <w:r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</w:t>
            </w:r>
            <w:r w:rsidR="00353C2A" w:rsidRPr="00C92AB6">
              <w:rPr>
                <w:rFonts w:ascii="Univers" w:hAnsi="Univers" w:cs="Univers"/>
                <w:sz w:val="20"/>
                <w:szCs w:val="20"/>
                <w:lang w:val="en-US"/>
              </w:rPr>
              <w:t>____________________________</w:t>
            </w:r>
          </w:p>
          <w:p w:rsidR="005D33F9" w:rsidRPr="0081023B" w:rsidRDefault="005D33F9" w:rsidP="0090794D">
            <w:pPr>
              <w:pStyle w:val="Heading1"/>
              <w:tabs>
                <w:tab w:val="left" w:pos="505"/>
              </w:tabs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</w:pP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i/>
                <w:iCs/>
                <w:sz w:val="20"/>
                <w:szCs w:val="20"/>
                <w:u w:val="none"/>
                <w:lang w:val="en-US"/>
              </w:rPr>
              <w:tab/>
            </w:r>
            <w:r w:rsidRPr="00C92AB6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 xml:space="preserve">WERNER OTTL GmbH &amp; Co. </w:t>
            </w:r>
            <w:r w:rsidRPr="0081023B">
              <w:rPr>
                <w:rFonts w:ascii="Univers" w:hAnsi="Univers" w:cs="Univers"/>
                <w:b/>
                <w:bCs/>
                <w:sz w:val="24"/>
                <w:szCs w:val="24"/>
                <w:u w:val="none"/>
                <w:lang w:val="en-US"/>
              </w:rPr>
              <w:t>KG</w:t>
            </w:r>
          </w:p>
          <w:p w:rsidR="005D33F9" w:rsidRPr="00526E95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81023B">
              <w:rPr>
                <w:rFonts w:ascii="Univers" w:hAnsi="Univers" w:cs="Univers"/>
                <w:spacing w:val="124"/>
                <w:lang w:val="en-US"/>
              </w:rPr>
              <w:tab/>
            </w:r>
            <w:r w:rsidRPr="00526E95">
              <w:rPr>
                <w:rFonts w:ascii="Univers" w:hAnsi="Univers" w:cs="Univers"/>
                <w:spacing w:val="124"/>
              </w:rPr>
              <w:t>Container-Service</w:t>
            </w:r>
          </w:p>
          <w:p w:rsidR="005D33F9" w:rsidRPr="00526E95" w:rsidRDefault="005D33F9" w:rsidP="0090794D">
            <w:pPr>
              <w:pStyle w:val="Heading2"/>
              <w:tabs>
                <w:tab w:val="left" w:pos="505"/>
              </w:tabs>
              <w:jc w:val="left"/>
              <w:rPr>
                <w:rFonts w:ascii="Univers" w:hAnsi="Univers" w:cs="Univers"/>
                <w:spacing w:val="124"/>
              </w:rPr>
            </w:pPr>
          </w:p>
          <w:p w:rsidR="00353C2A" w:rsidRPr="00526E95" w:rsidRDefault="00353C2A" w:rsidP="0090794D">
            <w:pPr>
              <w:tabs>
                <w:tab w:val="left" w:pos="505"/>
              </w:tabs>
              <w:rPr>
                <w:rFonts w:ascii="Univers" w:hAnsi="Univers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18"/>
                <w:szCs w:val="18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Datum</w:t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ab/>
            </w:r>
            <w:r w:rsidR="00353C2A" w:rsidRPr="004149F8">
              <w:rPr>
                <w:rFonts w:ascii="Univers" w:hAnsi="Univers" w:cs="Univers"/>
                <w:sz w:val="18"/>
                <w:szCs w:val="18"/>
              </w:rPr>
              <w:tab/>
              <w:t xml:space="preserve">  </w:t>
            </w:r>
            <w:r w:rsidRPr="004149F8">
              <w:rPr>
                <w:rFonts w:ascii="Univers" w:hAnsi="Univers" w:cs="Univers"/>
                <w:sz w:val="18"/>
                <w:szCs w:val="18"/>
              </w:rPr>
              <w:t>Unterschrift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353C2A" w:rsidRPr="004149F8" w:rsidRDefault="00353C2A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20"/>
                <w:szCs w:val="20"/>
              </w:rPr>
              <w:t>______________________________________________</w:t>
            </w:r>
            <w:r w:rsidR="00353C2A" w:rsidRPr="004149F8">
              <w:rPr>
                <w:rFonts w:ascii="Univers" w:hAnsi="Univers" w:cs="Univers"/>
                <w:sz w:val="20"/>
                <w:szCs w:val="20"/>
              </w:rPr>
              <w:t>_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  <w:t>________________________________________</w:t>
            </w:r>
          </w:p>
          <w:p w:rsidR="005D33F9" w:rsidRPr="004149F8" w:rsidRDefault="005D33F9" w:rsidP="0090794D">
            <w:pPr>
              <w:tabs>
                <w:tab w:val="left" w:pos="505"/>
              </w:tabs>
              <w:rPr>
                <w:rFonts w:ascii="Univers" w:hAnsi="Univers" w:cs="Univers"/>
                <w:sz w:val="20"/>
                <w:szCs w:val="20"/>
              </w:rPr>
            </w:pPr>
            <w:r w:rsidRPr="004149F8">
              <w:rPr>
                <w:rFonts w:ascii="Univers" w:hAnsi="Univers" w:cs="Univers"/>
                <w:sz w:val="18"/>
                <w:szCs w:val="18"/>
              </w:rPr>
              <w:t>Name des Unterzeichners in Druckbuchstaben</w:t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20"/>
                <w:szCs w:val="20"/>
              </w:rPr>
              <w:tab/>
            </w:r>
            <w:r w:rsidRPr="004149F8">
              <w:rPr>
                <w:rFonts w:ascii="Univers" w:hAnsi="Univers" w:cs="Univers"/>
                <w:sz w:val="18"/>
                <w:szCs w:val="18"/>
              </w:rPr>
              <w:t>Stempel / Mieter</w:t>
            </w:r>
          </w:p>
          <w:p w:rsidR="005D33F9" w:rsidRPr="004149F8" w:rsidRDefault="005D33F9" w:rsidP="0090794D">
            <w:pPr>
              <w:tabs>
                <w:tab w:val="left" w:pos="505"/>
              </w:tabs>
              <w:jc w:val="both"/>
              <w:rPr>
                <w:rFonts w:ascii="Univers" w:hAnsi="Univers" w:cs="Univers"/>
                <w:sz w:val="20"/>
                <w:szCs w:val="20"/>
              </w:rPr>
            </w:pPr>
          </w:p>
        </w:tc>
      </w:tr>
      <w:tr w:rsidR="005D33F9" w:rsidRPr="00526E95" w:rsidTr="004D2C49">
        <w:trPr>
          <w:jc w:val="center"/>
        </w:trPr>
        <w:tc>
          <w:tcPr>
            <w:tcW w:w="110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33F9" w:rsidRPr="004149F8" w:rsidRDefault="005D33F9">
            <w:pPr>
              <w:jc w:val="center"/>
              <w:rPr>
                <w:rFonts w:ascii="Univers" w:hAnsi="Univers" w:cs="Univers"/>
                <w:b/>
                <w:bCs/>
                <w:sz w:val="20"/>
                <w:szCs w:val="20"/>
                <w:lang w:val="en-GB"/>
              </w:rPr>
            </w:pPr>
            <w:r w:rsidRPr="004149F8">
              <w:rPr>
                <w:rFonts w:ascii="Univers" w:hAnsi="Univers" w:cs="Univers"/>
                <w:spacing w:val="-6"/>
                <w:sz w:val="18"/>
                <w:szCs w:val="18"/>
                <w:lang w:val="en-GB"/>
              </w:rPr>
              <w:lastRenderedPageBreak/>
              <w:t>WERNER OTTL GmbH &amp; Co. KG, Container-Service, Torstraße 23, 85241 Hebertshausen, Tel (08131) 33 54 33, Fax (08131) 277 130</w:t>
            </w:r>
          </w:p>
        </w:tc>
      </w:tr>
    </w:tbl>
    <w:p w:rsidR="005D33F9" w:rsidRPr="004149F8" w:rsidRDefault="005D33F9">
      <w:pPr>
        <w:rPr>
          <w:rFonts w:ascii="Univers" w:hAnsi="Univers"/>
          <w:lang w:val="en-GB"/>
        </w:rPr>
      </w:pPr>
    </w:p>
    <w:sectPr w:rsidR="005D33F9" w:rsidRPr="004149F8" w:rsidSect="007A5D83">
      <w:footerReference w:type="default" r:id="rId7"/>
      <w:pgSz w:w="11906" w:h="16838" w:code="9"/>
      <w:pgMar w:top="357" w:right="374" w:bottom="510" w:left="340" w:header="284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835" w:rsidRDefault="00483835">
      <w:r>
        <w:separator/>
      </w:r>
    </w:p>
  </w:endnote>
  <w:endnote w:type="continuationSeparator" w:id="0">
    <w:p w:rsidR="00483835" w:rsidRDefault="00483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Univer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C9D" w:rsidRDefault="00C31C9D">
    <w:pPr>
      <w:pStyle w:val="Footer"/>
      <w:framePr w:wrap="auto" w:vAnchor="text" w:hAnchor="margin" w:xAlign="center" w:y="1"/>
      <w:rPr>
        <w:rStyle w:val="PageNumber"/>
      </w:rPr>
    </w:pPr>
  </w:p>
  <w:p w:rsidR="00C31C9D" w:rsidRDefault="00C31C9D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26E95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835" w:rsidRDefault="00483835">
      <w:r>
        <w:separator/>
      </w:r>
    </w:p>
  </w:footnote>
  <w:footnote w:type="continuationSeparator" w:id="0">
    <w:p w:rsidR="00483835" w:rsidRDefault="004838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E64F1"/>
    <w:multiLevelType w:val="multilevel"/>
    <w:tmpl w:val="586C88D8"/>
    <w:lvl w:ilvl="0">
      <w:start w:val="1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05E26C65"/>
    <w:multiLevelType w:val="hybridMultilevel"/>
    <w:tmpl w:val="53204FF6"/>
    <w:lvl w:ilvl="0" w:tplc="AB9E7926">
      <w:start w:val="1"/>
      <w:numFmt w:val="bullet"/>
      <w:lvlText w:val="□"/>
      <w:lvlJc w:val="left"/>
      <w:pPr>
        <w:tabs>
          <w:tab w:val="num" w:pos="-360"/>
        </w:tabs>
        <w:ind w:left="-360" w:hanging="360"/>
      </w:pPr>
      <w:rPr>
        <w:rFonts w:ascii="Arial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</w:abstractNum>
  <w:abstractNum w:abstractNumId="2">
    <w:nsid w:val="069F3B04"/>
    <w:multiLevelType w:val="multilevel"/>
    <w:tmpl w:val="9AEA9F1A"/>
    <w:lvl w:ilvl="0">
      <w:start w:val="4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A494178"/>
    <w:multiLevelType w:val="multilevel"/>
    <w:tmpl w:val="9BBACB50"/>
    <w:lvl w:ilvl="0">
      <w:start w:val="10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C302FE5"/>
    <w:multiLevelType w:val="multilevel"/>
    <w:tmpl w:val="3EB65CCE"/>
    <w:lvl w:ilvl="0">
      <w:start w:val="10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E5915FC"/>
    <w:multiLevelType w:val="hybridMultilevel"/>
    <w:tmpl w:val="42B0B27C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0F56171E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13B25A88"/>
    <w:multiLevelType w:val="hybridMultilevel"/>
    <w:tmpl w:val="CEF63ACA"/>
    <w:lvl w:ilvl="0" w:tplc="CD1E74C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1C5A600F"/>
    <w:multiLevelType w:val="hybridMultilevel"/>
    <w:tmpl w:val="E7A41618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1D3F234C"/>
    <w:multiLevelType w:val="hybridMultilevel"/>
    <w:tmpl w:val="873455D4"/>
    <w:lvl w:ilvl="0" w:tplc="FE5EFBB2">
      <w:start w:val="2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10">
    <w:nsid w:val="280D2D7C"/>
    <w:multiLevelType w:val="hybridMultilevel"/>
    <w:tmpl w:val="3DC41574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11">
    <w:nsid w:val="285B6C0C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29027628"/>
    <w:multiLevelType w:val="multilevel"/>
    <w:tmpl w:val="3934F4CC"/>
    <w:lvl w:ilvl="0">
      <w:start w:val="5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2C8941D3"/>
    <w:multiLevelType w:val="hybridMultilevel"/>
    <w:tmpl w:val="03E23362"/>
    <w:lvl w:ilvl="0" w:tplc="8B5CC11C">
      <w:start w:val="2"/>
      <w:numFmt w:val="lowerLetter"/>
      <w:lvlText w:val="%1)"/>
      <w:lvlJc w:val="left"/>
      <w:pPr>
        <w:tabs>
          <w:tab w:val="num" w:pos="900"/>
        </w:tabs>
        <w:ind w:left="900" w:hanging="372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14">
    <w:nsid w:val="2D9563E6"/>
    <w:multiLevelType w:val="hybridMultilevel"/>
    <w:tmpl w:val="F59A9BCE"/>
    <w:lvl w:ilvl="0" w:tplc="B296A804">
      <w:start w:val="3"/>
      <w:numFmt w:val="lowerLetter"/>
      <w:lvlText w:val="%1)"/>
      <w:lvlJc w:val="left"/>
      <w:pPr>
        <w:tabs>
          <w:tab w:val="num" w:pos="825"/>
        </w:tabs>
        <w:ind w:left="82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5">
    <w:nsid w:val="2DF845D0"/>
    <w:multiLevelType w:val="hybridMultilevel"/>
    <w:tmpl w:val="97841086"/>
    <w:lvl w:ilvl="0" w:tplc="DEB4204E">
      <w:start w:val="2"/>
      <w:numFmt w:val="lowerLetter"/>
      <w:lvlText w:val="%1)"/>
      <w:lvlJc w:val="left"/>
      <w:pPr>
        <w:tabs>
          <w:tab w:val="num" w:pos="915"/>
        </w:tabs>
        <w:ind w:left="915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45"/>
        </w:tabs>
        <w:ind w:left="1545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265"/>
        </w:tabs>
        <w:ind w:left="22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985"/>
        </w:tabs>
        <w:ind w:left="29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05"/>
        </w:tabs>
        <w:ind w:left="37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25"/>
        </w:tabs>
        <w:ind w:left="44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45"/>
        </w:tabs>
        <w:ind w:left="51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865"/>
        </w:tabs>
        <w:ind w:left="58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585"/>
        </w:tabs>
        <w:ind w:left="6585" w:hanging="180"/>
      </w:pPr>
    </w:lvl>
  </w:abstractNum>
  <w:abstractNum w:abstractNumId="16">
    <w:nsid w:val="34487CE3"/>
    <w:multiLevelType w:val="hybridMultilevel"/>
    <w:tmpl w:val="BBBA60F8"/>
    <w:lvl w:ilvl="0" w:tplc="CD1E74C2">
      <w:start w:val="1"/>
      <w:numFmt w:val="decimal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868"/>
        </w:tabs>
        <w:ind w:left="2868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88"/>
        </w:tabs>
        <w:ind w:left="3588" w:hanging="180"/>
      </w:pPr>
    </w:lvl>
    <w:lvl w:ilvl="3" w:tplc="0407000F">
      <w:start w:val="1"/>
      <w:numFmt w:val="decimal"/>
      <w:lvlText w:val="%4."/>
      <w:lvlJc w:val="left"/>
      <w:pPr>
        <w:tabs>
          <w:tab w:val="num" w:pos="4308"/>
        </w:tabs>
        <w:ind w:left="4308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28"/>
        </w:tabs>
        <w:ind w:left="5028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48"/>
        </w:tabs>
        <w:ind w:left="5748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68"/>
        </w:tabs>
        <w:ind w:left="6468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88"/>
        </w:tabs>
        <w:ind w:left="7188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908"/>
        </w:tabs>
        <w:ind w:left="7908" w:hanging="180"/>
      </w:pPr>
    </w:lvl>
  </w:abstractNum>
  <w:abstractNum w:abstractNumId="17">
    <w:nsid w:val="4ADB0591"/>
    <w:multiLevelType w:val="multilevel"/>
    <w:tmpl w:val="9D44BF88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511556B3"/>
    <w:multiLevelType w:val="hybridMultilevel"/>
    <w:tmpl w:val="D2C67332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14B6A2E"/>
    <w:multiLevelType w:val="multilevel"/>
    <w:tmpl w:val="511060D0"/>
    <w:lvl w:ilvl="0">
      <w:start w:val="15"/>
      <w:numFmt w:val="decimal"/>
      <w:lvlText w:val="%1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4"/>
        </w:tabs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DC758FD"/>
    <w:multiLevelType w:val="multilevel"/>
    <w:tmpl w:val="47EA4282"/>
    <w:lvl w:ilvl="0">
      <w:start w:val="11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5F051DCE"/>
    <w:multiLevelType w:val="hybridMultilevel"/>
    <w:tmpl w:val="34B670C2"/>
    <w:lvl w:ilvl="0" w:tplc="F2C4EC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>
    <w:nsid w:val="5FC97606"/>
    <w:multiLevelType w:val="hybridMultilevel"/>
    <w:tmpl w:val="C4F6C3CC"/>
    <w:lvl w:ilvl="0" w:tplc="0407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FE82362"/>
    <w:multiLevelType w:val="multilevel"/>
    <w:tmpl w:val="37A645FA"/>
    <w:lvl w:ilvl="0">
      <w:start w:val="16"/>
      <w:numFmt w:val="decimal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624B1A37"/>
    <w:multiLevelType w:val="multilevel"/>
    <w:tmpl w:val="AFB2B634"/>
    <w:lvl w:ilvl="0">
      <w:start w:val="1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6D704395"/>
    <w:multiLevelType w:val="hybridMultilevel"/>
    <w:tmpl w:val="48766E26"/>
    <w:lvl w:ilvl="0" w:tplc="E872ED32">
      <w:start w:val="6"/>
      <w:numFmt w:val="lowerLetter"/>
      <w:lvlText w:val="%1)"/>
      <w:lvlJc w:val="left"/>
      <w:pPr>
        <w:tabs>
          <w:tab w:val="num" w:pos="915"/>
        </w:tabs>
        <w:ind w:left="915" w:hanging="4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6">
    <w:nsid w:val="6F166C06"/>
    <w:multiLevelType w:val="multilevel"/>
    <w:tmpl w:val="CDD0612A"/>
    <w:lvl w:ilvl="0">
      <w:start w:val="1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>
    <w:nsid w:val="720B6CE5"/>
    <w:multiLevelType w:val="multilevel"/>
    <w:tmpl w:val="96F6D866"/>
    <w:lvl w:ilvl="0">
      <w:start w:val="10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>
    <w:nsid w:val="74437213"/>
    <w:multiLevelType w:val="hybridMultilevel"/>
    <w:tmpl w:val="3A38051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996CFD"/>
    <w:multiLevelType w:val="hybridMultilevel"/>
    <w:tmpl w:val="0EB80222"/>
    <w:lvl w:ilvl="0" w:tplc="0407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407000F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407000F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4070019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407001B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30">
    <w:nsid w:val="7CBC7F76"/>
    <w:multiLevelType w:val="multilevel"/>
    <w:tmpl w:val="32DE0070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>
    <w:nsid w:val="7D30717B"/>
    <w:multiLevelType w:val="hybridMultilevel"/>
    <w:tmpl w:val="9410BECC"/>
    <w:lvl w:ilvl="0" w:tplc="0E80C614">
      <w:start w:val="3"/>
      <w:numFmt w:val="lowerLetter"/>
      <w:lvlText w:val="%1)"/>
      <w:lvlJc w:val="left"/>
      <w:pPr>
        <w:tabs>
          <w:tab w:val="num" w:pos="900"/>
        </w:tabs>
        <w:ind w:left="900" w:hanging="3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596"/>
        </w:tabs>
        <w:ind w:left="1596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316"/>
        </w:tabs>
        <w:ind w:left="2316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036"/>
        </w:tabs>
        <w:ind w:left="3036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756"/>
        </w:tabs>
        <w:ind w:left="3756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476"/>
        </w:tabs>
        <w:ind w:left="4476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196"/>
        </w:tabs>
        <w:ind w:left="5196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916"/>
        </w:tabs>
        <w:ind w:left="5916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636"/>
        </w:tabs>
        <w:ind w:left="6636" w:hanging="180"/>
      </w:p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5"/>
  </w:num>
  <w:num w:numId="5">
    <w:abstractNumId w:val="28"/>
  </w:num>
  <w:num w:numId="6">
    <w:abstractNumId w:val="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31"/>
  </w:num>
  <w:num w:numId="12">
    <w:abstractNumId w:val="13"/>
  </w:num>
  <w:num w:numId="13">
    <w:abstractNumId w:val="18"/>
  </w:num>
  <w:num w:numId="14">
    <w:abstractNumId w:val="22"/>
  </w:num>
  <w:num w:numId="15">
    <w:abstractNumId w:val="2"/>
  </w:num>
  <w:num w:numId="16">
    <w:abstractNumId w:val="4"/>
  </w:num>
  <w:num w:numId="17">
    <w:abstractNumId w:val="27"/>
  </w:num>
  <w:num w:numId="18">
    <w:abstractNumId w:val="15"/>
  </w:num>
  <w:num w:numId="19">
    <w:abstractNumId w:val="14"/>
  </w:num>
  <w:num w:numId="20">
    <w:abstractNumId w:val="20"/>
  </w:num>
  <w:num w:numId="21">
    <w:abstractNumId w:val="26"/>
  </w:num>
  <w:num w:numId="22">
    <w:abstractNumId w:val="0"/>
  </w:num>
  <w:num w:numId="23">
    <w:abstractNumId w:val="23"/>
  </w:num>
  <w:num w:numId="24">
    <w:abstractNumId w:val="12"/>
  </w:num>
  <w:num w:numId="25">
    <w:abstractNumId w:val="25"/>
  </w:num>
  <w:num w:numId="26">
    <w:abstractNumId w:val="9"/>
  </w:num>
  <w:num w:numId="27">
    <w:abstractNumId w:val="24"/>
  </w:num>
  <w:num w:numId="28">
    <w:abstractNumId w:val="17"/>
  </w:num>
  <w:num w:numId="29">
    <w:abstractNumId w:val="3"/>
  </w:num>
  <w:num w:numId="30">
    <w:abstractNumId w:val="19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doNotHyphenateCaps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79"/>
    <w:rsid w:val="0000520D"/>
    <w:rsid w:val="00014526"/>
    <w:rsid w:val="000169E7"/>
    <w:rsid w:val="00024143"/>
    <w:rsid w:val="00025E42"/>
    <w:rsid w:val="000403CB"/>
    <w:rsid w:val="00065041"/>
    <w:rsid w:val="000669AB"/>
    <w:rsid w:val="00081BA5"/>
    <w:rsid w:val="000843CF"/>
    <w:rsid w:val="0008616A"/>
    <w:rsid w:val="00090CA6"/>
    <w:rsid w:val="000A6020"/>
    <w:rsid w:val="000D2EE0"/>
    <w:rsid w:val="000D2FF5"/>
    <w:rsid w:val="000F1045"/>
    <w:rsid w:val="000F74DC"/>
    <w:rsid w:val="001429A5"/>
    <w:rsid w:val="001538FF"/>
    <w:rsid w:val="001719E9"/>
    <w:rsid w:val="001C2DA9"/>
    <w:rsid w:val="001D7FED"/>
    <w:rsid w:val="001E3BAC"/>
    <w:rsid w:val="001E448D"/>
    <w:rsid w:val="002055D7"/>
    <w:rsid w:val="00206D0E"/>
    <w:rsid w:val="00223144"/>
    <w:rsid w:val="0022782F"/>
    <w:rsid w:val="00230EDB"/>
    <w:rsid w:val="00234A66"/>
    <w:rsid w:val="00236077"/>
    <w:rsid w:val="00256102"/>
    <w:rsid w:val="002566B0"/>
    <w:rsid w:val="002606BF"/>
    <w:rsid w:val="002615B0"/>
    <w:rsid w:val="00280ACE"/>
    <w:rsid w:val="0028373D"/>
    <w:rsid w:val="00284636"/>
    <w:rsid w:val="002875B1"/>
    <w:rsid w:val="00295A94"/>
    <w:rsid w:val="002C1BBF"/>
    <w:rsid w:val="002C73A6"/>
    <w:rsid w:val="002D20B4"/>
    <w:rsid w:val="002E2BFA"/>
    <w:rsid w:val="002E2DED"/>
    <w:rsid w:val="002E3154"/>
    <w:rsid w:val="00316FA9"/>
    <w:rsid w:val="00320E9E"/>
    <w:rsid w:val="0032595D"/>
    <w:rsid w:val="003431E1"/>
    <w:rsid w:val="00353C2A"/>
    <w:rsid w:val="00355BD3"/>
    <w:rsid w:val="00372F7B"/>
    <w:rsid w:val="00394A6F"/>
    <w:rsid w:val="003A220F"/>
    <w:rsid w:val="003A7BD8"/>
    <w:rsid w:val="003C297D"/>
    <w:rsid w:val="003D0E9F"/>
    <w:rsid w:val="003E2026"/>
    <w:rsid w:val="003E5776"/>
    <w:rsid w:val="003F6F5B"/>
    <w:rsid w:val="00410DDA"/>
    <w:rsid w:val="004149F8"/>
    <w:rsid w:val="00434F17"/>
    <w:rsid w:val="00442FE1"/>
    <w:rsid w:val="00446248"/>
    <w:rsid w:val="00454599"/>
    <w:rsid w:val="00457A0E"/>
    <w:rsid w:val="00480341"/>
    <w:rsid w:val="00481991"/>
    <w:rsid w:val="00483835"/>
    <w:rsid w:val="004966DE"/>
    <w:rsid w:val="004A1CB1"/>
    <w:rsid w:val="004D2C49"/>
    <w:rsid w:val="004D7AAD"/>
    <w:rsid w:val="004E4792"/>
    <w:rsid w:val="00526E95"/>
    <w:rsid w:val="00550E90"/>
    <w:rsid w:val="00571C49"/>
    <w:rsid w:val="00591695"/>
    <w:rsid w:val="005967AC"/>
    <w:rsid w:val="005A203C"/>
    <w:rsid w:val="005B71D1"/>
    <w:rsid w:val="005C6FE3"/>
    <w:rsid w:val="005D33F9"/>
    <w:rsid w:val="005D645C"/>
    <w:rsid w:val="005F4C77"/>
    <w:rsid w:val="006037D2"/>
    <w:rsid w:val="00603E99"/>
    <w:rsid w:val="006118DD"/>
    <w:rsid w:val="006135E8"/>
    <w:rsid w:val="00637E43"/>
    <w:rsid w:val="006648C1"/>
    <w:rsid w:val="00673F0C"/>
    <w:rsid w:val="00695D3B"/>
    <w:rsid w:val="006A4BEF"/>
    <w:rsid w:val="006B6554"/>
    <w:rsid w:val="006C38CF"/>
    <w:rsid w:val="006C5C1F"/>
    <w:rsid w:val="006D09DE"/>
    <w:rsid w:val="006D5444"/>
    <w:rsid w:val="006D6B92"/>
    <w:rsid w:val="006E7F3B"/>
    <w:rsid w:val="006F12B3"/>
    <w:rsid w:val="00703110"/>
    <w:rsid w:val="007035C4"/>
    <w:rsid w:val="007056BA"/>
    <w:rsid w:val="00731C9C"/>
    <w:rsid w:val="00745547"/>
    <w:rsid w:val="00746991"/>
    <w:rsid w:val="007469C1"/>
    <w:rsid w:val="00752A3E"/>
    <w:rsid w:val="0075346B"/>
    <w:rsid w:val="00765719"/>
    <w:rsid w:val="007664A2"/>
    <w:rsid w:val="00774501"/>
    <w:rsid w:val="00794D4A"/>
    <w:rsid w:val="007A5D83"/>
    <w:rsid w:val="007B78B1"/>
    <w:rsid w:val="007D7A53"/>
    <w:rsid w:val="007E350B"/>
    <w:rsid w:val="007F6510"/>
    <w:rsid w:val="0081023B"/>
    <w:rsid w:val="00811F81"/>
    <w:rsid w:val="00825E1D"/>
    <w:rsid w:val="00833E91"/>
    <w:rsid w:val="00865369"/>
    <w:rsid w:val="00866F01"/>
    <w:rsid w:val="00891BF2"/>
    <w:rsid w:val="00892B7B"/>
    <w:rsid w:val="00893B39"/>
    <w:rsid w:val="008A13A0"/>
    <w:rsid w:val="008B4346"/>
    <w:rsid w:val="008B47A0"/>
    <w:rsid w:val="008C753E"/>
    <w:rsid w:val="008F183F"/>
    <w:rsid w:val="008F6E18"/>
    <w:rsid w:val="00900531"/>
    <w:rsid w:val="0090794D"/>
    <w:rsid w:val="00911C5F"/>
    <w:rsid w:val="00915A70"/>
    <w:rsid w:val="00917E32"/>
    <w:rsid w:val="00920186"/>
    <w:rsid w:val="00925BAD"/>
    <w:rsid w:val="00933D58"/>
    <w:rsid w:val="00953180"/>
    <w:rsid w:val="00981662"/>
    <w:rsid w:val="0099626F"/>
    <w:rsid w:val="009A3748"/>
    <w:rsid w:val="009A378A"/>
    <w:rsid w:val="009A5C71"/>
    <w:rsid w:val="009B3F24"/>
    <w:rsid w:val="009B4F89"/>
    <w:rsid w:val="009C1D6B"/>
    <w:rsid w:val="009E2614"/>
    <w:rsid w:val="009E283B"/>
    <w:rsid w:val="009F0B04"/>
    <w:rsid w:val="009F1B29"/>
    <w:rsid w:val="009F6046"/>
    <w:rsid w:val="00A1180F"/>
    <w:rsid w:val="00A14FDB"/>
    <w:rsid w:val="00A227E6"/>
    <w:rsid w:val="00A22A1D"/>
    <w:rsid w:val="00A324D4"/>
    <w:rsid w:val="00A44FE4"/>
    <w:rsid w:val="00A45A47"/>
    <w:rsid w:val="00A47EA4"/>
    <w:rsid w:val="00A97908"/>
    <w:rsid w:val="00A97FD6"/>
    <w:rsid w:val="00AA67BF"/>
    <w:rsid w:val="00AE2D0A"/>
    <w:rsid w:val="00B07F1B"/>
    <w:rsid w:val="00B36E22"/>
    <w:rsid w:val="00B5722C"/>
    <w:rsid w:val="00B80B3C"/>
    <w:rsid w:val="00B80BFB"/>
    <w:rsid w:val="00B82328"/>
    <w:rsid w:val="00B90B8C"/>
    <w:rsid w:val="00B96E9F"/>
    <w:rsid w:val="00BD025B"/>
    <w:rsid w:val="00BE58EB"/>
    <w:rsid w:val="00BE5A79"/>
    <w:rsid w:val="00C112F9"/>
    <w:rsid w:val="00C153AF"/>
    <w:rsid w:val="00C200E7"/>
    <w:rsid w:val="00C31C9D"/>
    <w:rsid w:val="00C775EA"/>
    <w:rsid w:val="00C8677E"/>
    <w:rsid w:val="00C92AB6"/>
    <w:rsid w:val="00C9649C"/>
    <w:rsid w:val="00C96C10"/>
    <w:rsid w:val="00CA084F"/>
    <w:rsid w:val="00CD2C73"/>
    <w:rsid w:val="00CF055F"/>
    <w:rsid w:val="00CF7257"/>
    <w:rsid w:val="00D26AEA"/>
    <w:rsid w:val="00D279C7"/>
    <w:rsid w:val="00D3139D"/>
    <w:rsid w:val="00D5186A"/>
    <w:rsid w:val="00D67A1D"/>
    <w:rsid w:val="00D91075"/>
    <w:rsid w:val="00D9151C"/>
    <w:rsid w:val="00D92BB7"/>
    <w:rsid w:val="00D93D22"/>
    <w:rsid w:val="00DA11A1"/>
    <w:rsid w:val="00DA164C"/>
    <w:rsid w:val="00DB7077"/>
    <w:rsid w:val="00DC5ABE"/>
    <w:rsid w:val="00DC69D3"/>
    <w:rsid w:val="00DD5CD3"/>
    <w:rsid w:val="00DE4372"/>
    <w:rsid w:val="00DE7608"/>
    <w:rsid w:val="00DF1F98"/>
    <w:rsid w:val="00E12332"/>
    <w:rsid w:val="00E35631"/>
    <w:rsid w:val="00E55442"/>
    <w:rsid w:val="00E570FC"/>
    <w:rsid w:val="00E6619B"/>
    <w:rsid w:val="00E70C57"/>
    <w:rsid w:val="00E720F3"/>
    <w:rsid w:val="00E92BE2"/>
    <w:rsid w:val="00E94B79"/>
    <w:rsid w:val="00ED76A5"/>
    <w:rsid w:val="00EF2C95"/>
    <w:rsid w:val="00EF3315"/>
    <w:rsid w:val="00F01C38"/>
    <w:rsid w:val="00F07F45"/>
    <w:rsid w:val="00F1210F"/>
    <w:rsid w:val="00F15D82"/>
    <w:rsid w:val="00F175E1"/>
    <w:rsid w:val="00F27BA0"/>
    <w:rsid w:val="00F53FCC"/>
    <w:rsid w:val="00F81817"/>
    <w:rsid w:val="00F87B3E"/>
    <w:rsid w:val="00FC4418"/>
    <w:rsid w:val="00FD13CF"/>
    <w:rsid w:val="00F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ddd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EC20A686-BCF0-45F6-8B3F-28AD4F947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Univers (WN)" w:hAnsi="Univers (WN)" w:cs="Univers (WN)"/>
      <w:b/>
      <w:bCs/>
      <w:color w:val="auto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  <w:spacing w:after="120"/>
      <w:jc w:val="both"/>
    </w:pPr>
    <w:rPr>
      <w:color w:val="auto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Pr>
      <w:rFonts w:ascii="Arial Narrow" w:hAnsi="Arial Narrow" w:cs="Arial Narrow"/>
      <w:color w:val="auto"/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NormalWeb">
    <w:name w:val="Normal (Web)"/>
    <w:basedOn w:val="Normal"/>
    <w:rPr>
      <w:rFonts w:ascii="Arial Unicode MS" w:eastAsia="Arial Unicode MS" w:cs="Arial Unicode MS"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00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rPr>
      <w:sz w:val="24"/>
      <w:szCs w:val="24"/>
    </w:rPr>
  </w:style>
  <w:style w:type="paragraph" w:styleId="BodyText2">
    <w:name w:val="Body Text 2"/>
    <w:basedOn w:val="Normal"/>
    <w:pPr>
      <w:tabs>
        <w:tab w:val="left" w:pos="-1313"/>
      </w:tabs>
      <w:spacing w:line="360" w:lineRule="auto"/>
      <w:jc w:val="both"/>
    </w:pPr>
    <w:rPr>
      <w:sz w:val="24"/>
      <w:szCs w:val="24"/>
    </w:rPr>
  </w:style>
  <w:style w:type="paragraph" w:styleId="Caption">
    <w:name w:val="caption"/>
    <w:basedOn w:val="Normal"/>
    <w:next w:val="Normal"/>
    <w:qFormat/>
    <w:pPr>
      <w:jc w:val="center"/>
    </w:pPr>
    <w:rPr>
      <w:b/>
      <w:bCs/>
      <w:sz w:val="36"/>
      <w:szCs w:val="3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120"/>
      <w:ind w:left="283"/>
    </w:pPr>
  </w:style>
  <w:style w:type="character" w:customStyle="1" w:styleId="TextkrperZchn">
    <w:name w:val="Textkörper Zchn"/>
    <w:rPr>
      <w:rFonts w:ascii="Arial" w:hAnsi="Arial" w:cs="Arial"/>
      <w:color w:val="000000"/>
      <w:sz w:val="24"/>
      <w:szCs w:val="24"/>
      <w:lang w:val="de-DE" w:eastAsia="de-DE" w:bidi="ar-SA"/>
    </w:rPr>
  </w:style>
  <w:style w:type="paragraph" w:styleId="BodyText3">
    <w:name w:val="Body Text 3"/>
    <w:basedOn w:val="Normal"/>
    <w:pPr>
      <w:jc w:val="both"/>
    </w:pPr>
    <w:rPr>
      <w:rFonts w:ascii="Univers" w:hAnsi="Univers" w:cs="Times New Roman"/>
      <w:sz w:val="20"/>
      <w:szCs w:val="20"/>
    </w:rPr>
  </w:style>
  <w:style w:type="table" w:styleId="TableGrid">
    <w:name w:val="Table Grid"/>
    <w:basedOn w:val="TableNormal"/>
    <w:rsid w:val="004E47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O:\Dokumente\Vorlagen\Mietvertra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Mietvertrag</Template>
  <TotalTime>5</TotalTime>
  <Pages>1</Pages>
  <Words>2881</Words>
  <Characters>16427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Mietvertrag Nr</vt:lpstr>
      <vt:lpstr>Mietvertrag Nr</vt:lpstr>
    </vt:vector>
  </TitlesOfParts>
  <Company>OTTL-CONTAINER</Company>
  <LinksUpToDate>false</LinksUpToDate>
  <CharactersWithSpaces>19270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Mietvertrag Nr</dc:title>
  <dc:subject/>
  <dc:creator>OTTL-1</dc:creator>
  <cp:keywords/>
  <dc:description/>
  <cp:lastModifiedBy>Yury Spiridonov</cp:lastModifiedBy>
  <cp:revision>20</cp:revision>
  <cp:lastPrinted>2015-06-16T14:00:00Z</cp:lastPrinted>
  <dcterms:created xsi:type="dcterms:W3CDTF">2015-06-22T17:21:00Z</dcterms:created>
  <dcterms:modified xsi:type="dcterms:W3CDTF">2015-07-27T19:59:00Z</dcterms:modified>
</cp:coreProperties>
</file>