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1E0" w:firstRow="1" w:lastRow="1" w:firstColumn="1" w:lastColumn="1" w:noHBand="0" w:noVBand="0"/>
      </w:tblPr>
      <w:tblGrid>
        <w:gridCol w:w="5495"/>
        <w:gridCol w:w="3969"/>
      </w:tblGrid>
      <w:tr w:rsidR="00D11D56" w:rsidTr="00420EA3">
        <w:tc>
          <w:tcPr>
            <w:tcW w:w="5495" w:type="dxa"/>
            <w:shd w:val="clear" w:color="auto" w:fill="auto"/>
          </w:tcPr>
          <w:p w:rsidR="00D11D56" w:rsidRDefault="00AC6CE3"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3152140</wp:posOffset>
                  </wp:positionH>
                  <wp:positionV relativeFrom="paragraph">
                    <wp:posOffset>-211455</wp:posOffset>
                  </wp:positionV>
                  <wp:extent cx="2901950" cy="1028700"/>
                  <wp:effectExtent l="0" t="0" r="0" b="0"/>
                  <wp:wrapNone/>
                  <wp:docPr id="2" name="Picture 2" descr="auto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to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shd w:val="clear" w:color="auto" w:fill="auto"/>
          </w:tcPr>
          <w:p w:rsidR="00D11D56" w:rsidRDefault="00D11D56"/>
          <w:p w:rsidR="00D11D56" w:rsidRDefault="00D11D56"/>
          <w:p w:rsidR="00D11D56" w:rsidRDefault="00D11D56"/>
        </w:tc>
      </w:tr>
      <w:tr w:rsidR="00D11D56" w:rsidRPr="00420EA3" w:rsidTr="00420EA3">
        <w:tc>
          <w:tcPr>
            <w:tcW w:w="5495" w:type="dxa"/>
            <w:shd w:val="clear" w:color="auto" w:fill="auto"/>
          </w:tcPr>
          <w:p w:rsidR="00D11D56" w:rsidRDefault="00D11D56"/>
        </w:tc>
        <w:tc>
          <w:tcPr>
            <w:tcW w:w="3969" w:type="dxa"/>
            <w:shd w:val="clear" w:color="auto" w:fill="auto"/>
          </w:tcPr>
          <w:p w:rsidR="00D11D56" w:rsidRPr="00420EA3" w:rsidRDefault="00D11D56">
            <w:pPr>
              <w:pStyle w:val="Heading1"/>
              <w:rPr>
                <w:i w:val="0"/>
                <w:iCs w:val="0"/>
                <w:sz w:val="24"/>
                <w:lang w:val="en-GB"/>
              </w:rPr>
            </w:pPr>
            <w:r w:rsidRPr="00420EA3">
              <w:rPr>
                <w:i w:val="0"/>
                <w:iCs w:val="0"/>
                <w:sz w:val="24"/>
                <w:lang w:val="en-GB"/>
              </w:rPr>
              <w:t>WERNER OTTL GmbH &amp; Co. KG</w:t>
            </w:r>
          </w:p>
          <w:p w:rsidR="00D11D56" w:rsidRPr="00420EA3" w:rsidRDefault="00D11D56" w:rsidP="00420EA3">
            <w:pPr>
              <w:pStyle w:val="Heading2"/>
              <w:jc w:val="left"/>
              <w:rPr>
                <w:rFonts w:ascii="Univers" w:hAnsi="Univers"/>
                <w:spacing w:val="124"/>
                <w:lang w:val="en-GB"/>
              </w:rPr>
            </w:pPr>
            <w:r w:rsidRPr="00420EA3">
              <w:rPr>
                <w:rFonts w:ascii="Univers" w:hAnsi="Univers"/>
                <w:spacing w:val="124"/>
                <w:lang w:val="en-GB"/>
              </w:rPr>
              <w:t>Container-Service</w:t>
            </w:r>
          </w:p>
          <w:p w:rsidR="00D11D56" w:rsidRPr="00420EA3" w:rsidRDefault="00D11D56" w:rsidP="00420EA3">
            <w:pPr>
              <w:jc w:val="center"/>
              <w:rPr>
                <w:sz w:val="18"/>
                <w:szCs w:val="18"/>
                <w:lang w:val="en-GB"/>
              </w:rPr>
            </w:pPr>
            <w:r w:rsidRPr="00420EA3">
              <w:rPr>
                <w:sz w:val="18"/>
                <w:szCs w:val="18"/>
                <w:lang w:val="en-GB"/>
              </w:rPr>
              <w:t>Torstraße 23,  85241 Hebertshausen</w:t>
            </w:r>
          </w:p>
          <w:p w:rsidR="00D11D56" w:rsidRPr="00420EA3" w:rsidRDefault="00D11D56">
            <w:pPr>
              <w:rPr>
                <w:lang w:val="en-GB"/>
              </w:rPr>
            </w:pPr>
            <w:r w:rsidRPr="00420EA3">
              <w:rPr>
                <w:sz w:val="18"/>
                <w:szCs w:val="18"/>
                <w:lang w:val="en-GB"/>
              </w:rPr>
              <w:t>TEL 08131/335433  -  FAX 08131/277130</w:t>
            </w:r>
          </w:p>
        </w:tc>
      </w:tr>
    </w:tbl>
    <w:p w:rsidR="00282DB3" w:rsidRPr="00905C57" w:rsidRDefault="00282DB3"/>
    <w:tbl>
      <w:tblPr>
        <w:tblpPr w:leftFromText="141" w:rightFromText="141" w:vertAnchor="text" w:tblpY="1"/>
        <w:tblOverlap w:val="never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2409"/>
        <w:gridCol w:w="2410"/>
      </w:tblGrid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5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82DB3" w:rsidRPr="00905C57" w:rsidRDefault="00282DB3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 w:rsidRPr="00905C57">
              <w:rPr>
                <w:rFonts w:ascii="Univers" w:hAnsi="Univers"/>
                <w:smallCaps/>
                <w:spacing w:val="60"/>
                <w:sz w:val="28"/>
              </w:rPr>
              <w:t>Angebot</w:t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Belegnummer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/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#CustomerNumber</w:t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Datum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#Today</w:t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282DB3" w:rsidRPr="00905C57" w:rsidRDefault="00C36CCA" w:rsidP="00447066">
            <w:r w:rsidRPr="00905C57">
              <w:t xml:space="preserve">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</w:tc>
      </w:tr>
      <w:tr w:rsidR="00C36CCA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Telefon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C36CCA" w:rsidRPr="00905C57" w:rsidRDefault="00AC6CE3" w:rsidP="008B5509">
            <w:pPr>
              <w:pStyle w:val="Heading4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#CustomerPhone</w:t>
            </w:r>
          </w:p>
        </w:tc>
      </w:tr>
      <w:tr w:rsidR="00C36CCA" w:rsidRPr="00905C57" w:rsidTr="008953D8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Telefax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9C1712" w:rsidRPr="00905C57" w:rsidRDefault="00AC6CE3" w:rsidP="008B5509">
            <w:r>
              <w:t>#CustomerFax</w:t>
            </w:r>
          </w:p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8953D8">
        <w:tblPrEx>
          <w:tblCellMar>
            <w:top w:w="0" w:type="dxa"/>
            <w:bottom w:w="0" w:type="dxa"/>
          </w:tblCellMar>
        </w:tblPrEx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447066">
        <w:tblPrEx>
          <w:tblCellMar>
            <w:top w:w="0" w:type="dxa"/>
            <w:bottom w:w="0" w:type="dxa"/>
          </w:tblCellMar>
        </w:tblPrEx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</w:tbl>
    <w:p w:rsidR="00282DB3" w:rsidRPr="00905C57" w:rsidRDefault="00282DB3">
      <w:pPr>
        <w:tabs>
          <w:tab w:val="left" w:pos="851"/>
        </w:tabs>
      </w:pPr>
      <w:r w:rsidRPr="00905C57">
        <w:t>Sehr geehrte</w:t>
      </w:r>
      <w:r w:rsidR="00F21BC6">
        <w:t xml:space="preserve"> Frau </w:t>
      </w:r>
      <w:r w:rsidR="004A0548">
        <w:t>Daßler</w:t>
      </w:r>
      <w:r w:rsidRPr="00905C57">
        <w:t>,</w:t>
      </w:r>
      <w:r w:rsidRPr="00905C57">
        <w:cr/>
      </w:r>
    </w:p>
    <w:p w:rsidR="00282DB3" w:rsidRPr="00905C57" w:rsidRDefault="00282DB3">
      <w:pPr>
        <w:tabs>
          <w:tab w:val="left" w:pos="851"/>
        </w:tabs>
      </w:pPr>
      <w:r w:rsidRPr="00905C57">
        <w:t>wir bedanken uns für Ihre Anfrage und bieten Ihnen freibleibend an:</w:t>
      </w:r>
    </w:p>
    <w:p w:rsidR="00282DB3" w:rsidRPr="00905C57" w:rsidRDefault="00282DB3">
      <w:pPr>
        <w:tabs>
          <w:tab w:val="left" w:pos="85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AC6CE3" w:rsidTr="00AC6CE3">
        <w:tc>
          <w:tcPr>
            <w:tcW w:w="9288" w:type="dxa"/>
          </w:tcPr>
          <w:p w:rsidR="00AC6CE3" w:rsidRPr="00AC6CE3" w:rsidRDefault="00AC6CE3">
            <w:pPr>
              <w:tabs>
                <w:tab w:val="left" w:pos="851"/>
              </w:tabs>
            </w:pPr>
            <w:r>
              <w:t>#ContainerDescription</w:t>
            </w:r>
          </w:p>
        </w:tc>
      </w:tr>
    </w:tbl>
    <w:p w:rsidR="00F21BC6" w:rsidRDefault="00F21BC6" w:rsidP="00F21BC6"/>
    <w:p w:rsidR="004A0548" w:rsidRDefault="004A0548" w:rsidP="004A0548">
      <w:pPr>
        <w:rPr>
          <w:b/>
        </w:rPr>
      </w:pPr>
      <w:r w:rsidRPr="00FE3402">
        <w:rPr>
          <w:b/>
        </w:rPr>
        <w:t>Nebenkosten:</w:t>
      </w:r>
    </w:p>
    <w:tbl>
      <w:tblPr>
        <w:tblW w:w="9228" w:type="dxa"/>
        <w:jc w:val="center"/>
        <w:tblLayout w:type="fixed"/>
        <w:tblLook w:val="0000" w:firstRow="0" w:lastRow="0" w:firstColumn="0" w:lastColumn="0" w:noHBand="0" w:noVBand="0"/>
      </w:tblPr>
      <w:tblGrid>
        <w:gridCol w:w="5366"/>
        <w:gridCol w:w="2110"/>
        <w:gridCol w:w="1752"/>
      </w:tblGrid>
      <w:tr w:rsidR="00AC6CE3" w:rsidRPr="004149F8" w:rsidTr="00AC6CE3">
        <w:trPr>
          <w:trHeight w:val="496"/>
          <w:jc w:val="center"/>
        </w:trPr>
        <w:tc>
          <w:tcPr>
            <w:tcW w:w="5366" w:type="dxa"/>
            <w:shd w:val="clear" w:color="auto" w:fill="auto"/>
          </w:tcPr>
          <w:p w:rsidR="00AC6CE3" w:rsidRPr="004149F8" w:rsidRDefault="00AC6CE3" w:rsidP="00F24C81">
            <w:pPr>
              <w:spacing w:before="100" w:beforeAutospacing="1" w:after="100" w:afterAutospacing="1"/>
              <w:rPr>
                <w:rFonts w:cs="Univers"/>
                <w:color w:val="333333"/>
                <w:sz w:val="20"/>
              </w:rPr>
            </w:pPr>
            <w:r>
              <w:rPr>
                <w:rFonts w:cs="Univers"/>
                <w:color w:val="333333"/>
                <w:sz w:val="20"/>
              </w:rPr>
              <w:t>#RentPositionDescription</w:t>
            </w:r>
          </w:p>
        </w:tc>
        <w:tc>
          <w:tcPr>
            <w:tcW w:w="2110" w:type="dxa"/>
            <w:shd w:val="clear" w:color="auto" w:fill="auto"/>
          </w:tcPr>
          <w:p w:rsidR="00AC6CE3" w:rsidRPr="004149F8" w:rsidRDefault="00AC6CE3" w:rsidP="00F24C81">
            <w:pPr>
              <w:spacing w:before="100" w:beforeAutospacing="1" w:after="100" w:afterAutospacing="1"/>
              <w:rPr>
                <w:rFonts w:cs="Univers"/>
                <w:color w:val="333333"/>
                <w:sz w:val="20"/>
              </w:rPr>
            </w:pPr>
            <w:r>
              <w:rPr>
                <w:rFonts w:cs="Univers"/>
                <w:color w:val="333333"/>
                <w:sz w:val="20"/>
              </w:rPr>
              <w:t>Tag</w:t>
            </w:r>
          </w:p>
        </w:tc>
        <w:tc>
          <w:tcPr>
            <w:tcW w:w="1752" w:type="dxa"/>
            <w:shd w:val="clear" w:color="auto" w:fill="auto"/>
          </w:tcPr>
          <w:p w:rsidR="00AC6CE3" w:rsidRPr="004149F8" w:rsidRDefault="00AC6CE3" w:rsidP="00F24C81">
            <w:pPr>
              <w:spacing w:before="100" w:beforeAutospacing="1" w:after="100" w:afterAutospacing="1"/>
              <w:jc w:val="right"/>
              <w:rPr>
                <w:rFonts w:cs="Univers"/>
                <w:color w:val="333333"/>
                <w:sz w:val="20"/>
              </w:rPr>
            </w:pPr>
            <w:r>
              <w:rPr>
                <w:rFonts w:cs="Univers"/>
                <w:color w:val="333333"/>
                <w:sz w:val="20"/>
              </w:rPr>
              <w:t>#RentPrice</w:t>
            </w:r>
          </w:p>
        </w:tc>
      </w:tr>
    </w:tbl>
    <w:p w:rsidR="004A0548" w:rsidRPr="00905C57" w:rsidRDefault="004A0548">
      <w:pPr>
        <w:tabs>
          <w:tab w:val="left" w:pos="851"/>
        </w:tabs>
        <w:rPr>
          <w:b/>
        </w:rPr>
      </w:pPr>
      <w:bookmarkStart w:id="0" w:name="_GoBack"/>
      <w:bookmarkEnd w:id="0"/>
    </w:p>
    <w:p w:rsidR="00FE6203" w:rsidRPr="00905C57" w:rsidRDefault="00FE6203">
      <w:pPr>
        <w:jc w:val="both"/>
      </w:pPr>
      <w:r w:rsidRPr="00905C57">
        <w:t>Die o. a. Preise verstehen sich zuzüglich der gesetzlichen MwSt.</w:t>
      </w:r>
    </w:p>
    <w:p w:rsidR="00FE6203" w:rsidRPr="00A63122" w:rsidRDefault="00FE6203"/>
    <w:p w:rsidR="00FE6203" w:rsidRDefault="00FE6203">
      <w:r w:rsidRPr="00905C57">
        <w:t>Lieferort:</w:t>
      </w:r>
      <w:r w:rsidRPr="00905C57">
        <w:tab/>
      </w:r>
      <w:r w:rsidR="00C805C9">
        <w:t xml:space="preserve">München, Ludwigstraße, Deutsche Bundesbank </w:t>
      </w:r>
    </w:p>
    <w:p w:rsidR="00C805C9" w:rsidRPr="00905C57" w:rsidRDefault="00C805C9"/>
    <w:p w:rsidR="00FE6203" w:rsidRDefault="008B5509">
      <w:r>
        <w:t>Mietdauer:</w:t>
      </w:r>
      <w:r>
        <w:tab/>
        <w:t xml:space="preserve">4 </w:t>
      </w:r>
      <w:r w:rsidR="00FE6203" w:rsidRPr="00905C57">
        <w:t>Monate</w:t>
      </w:r>
    </w:p>
    <w:p w:rsidR="00FE6203" w:rsidRPr="00905C57" w:rsidRDefault="00FE6203"/>
    <w:p w:rsidR="00FE6203" w:rsidRPr="00905C57" w:rsidRDefault="00FE6203">
      <w:pPr>
        <w:tabs>
          <w:tab w:val="left" w:pos="1418"/>
        </w:tabs>
        <w:ind w:left="2124" w:hanging="2124"/>
        <w:jc w:val="both"/>
      </w:pPr>
      <w:r w:rsidRPr="00905C57">
        <w:t>Zahlung:</w:t>
      </w:r>
      <w:r w:rsidRPr="00905C57">
        <w:tab/>
        <w:t>Mieten mona</w:t>
      </w:r>
      <w:r w:rsidR="0024488C">
        <w:t>tlich im voraus, spätestens am 10</w:t>
      </w:r>
      <w:r w:rsidRPr="00905C57">
        <w:t>. Werktag ab</w:t>
      </w:r>
    </w:p>
    <w:p w:rsidR="00FE6203" w:rsidRPr="00905C57" w:rsidRDefault="00FE6203" w:rsidP="00AD1FC6">
      <w:pPr>
        <w:tabs>
          <w:tab w:val="left" w:pos="1418"/>
        </w:tabs>
        <w:ind w:left="2124" w:hanging="2124"/>
        <w:jc w:val="both"/>
      </w:pPr>
      <w:r w:rsidRPr="00905C57">
        <w:tab/>
        <w:t>Rechnungsdatum</w:t>
      </w:r>
      <w:r w:rsidR="00AD1FC6">
        <w:t xml:space="preserve">, </w:t>
      </w:r>
      <w:r w:rsidRPr="00905C57">
        <w:t>Nebenkosten sofort rein netto</w:t>
      </w:r>
    </w:p>
    <w:p w:rsidR="00FE6203" w:rsidRPr="00905C57" w:rsidRDefault="00FE6203"/>
    <w:p w:rsidR="000473DE" w:rsidRDefault="000473DE">
      <w:r>
        <w:t xml:space="preserve">Mieterseitige </w:t>
      </w:r>
    </w:p>
    <w:p w:rsidR="000473DE" w:rsidRDefault="000473DE">
      <w:pPr>
        <w:pStyle w:val="BodyTextIndent"/>
        <w:ind w:left="1410" w:hanging="1410"/>
      </w:pPr>
      <w:r>
        <w:t>Leistungen:</w:t>
      </w:r>
      <w:r>
        <w:tab/>
        <w:t xml:space="preserve">Freie Zufahrtsmöglichkeit für Lkws und Kranfahrzeuge, Fundamente bzw. Unterlegmaterial, Aufstellgenehmigung, </w:t>
      </w:r>
      <w:r w:rsidR="00DA2225">
        <w:t xml:space="preserve">Anschluss </w:t>
      </w:r>
      <w:r>
        <w:t xml:space="preserve">sämtl. Ver- und  Entsorgungsleitungen zu den Containern sowie eventuell erforderliche Erdungen- und Blitzschutzeinrichtungen, besenreine Rückgabe der Mietobjekte, Unterhalt während der Mietzeit, Versicherung der </w:t>
      </w:r>
    </w:p>
    <w:p w:rsidR="008A786E" w:rsidRDefault="000473DE">
      <w:pPr>
        <w:pStyle w:val="BodyTextIndent"/>
        <w:ind w:left="1410" w:firstLine="0"/>
      </w:pPr>
      <w:r>
        <w:t>Mietobjekte gegen sämtliche Risiken, Reinigung evtl. Transport-verschmutzung</w:t>
      </w:r>
      <w:r w:rsidR="008A786E">
        <w:t xml:space="preserve">, </w:t>
      </w:r>
    </w:p>
    <w:p w:rsidR="008B5509" w:rsidRDefault="008B5509" w:rsidP="008B5509"/>
    <w:p w:rsidR="008B5509" w:rsidRPr="00905C57" w:rsidRDefault="008B5509"/>
    <w:p w:rsidR="002B65EF" w:rsidRPr="00905C57" w:rsidRDefault="002B65EF" w:rsidP="002B65EF">
      <w:pPr>
        <w:jc w:val="both"/>
      </w:pPr>
      <w:r w:rsidRPr="00905C57">
        <w:t xml:space="preserve">Grundlage für die Vermietung von Containern sind die allgemeinen Mietbedingungen der </w:t>
      </w:r>
      <w:r w:rsidRPr="000C72B8">
        <w:rPr>
          <w:iCs/>
        </w:rPr>
        <w:t>WERNER OTTL GmbH &amp; Co. KG, Container-Service</w:t>
      </w:r>
      <w:r w:rsidRPr="000C72B8">
        <w:t>.</w:t>
      </w:r>
      <w:r>
        <w:t xml:space="preserve"> </w:t>
      </w:r>
      <w:r w:rsidRPr="00905C57">
        <w:t>Änderungen von Ausführungen und Ausstattungen der o.</w:t>
      </w:r>
      <w:r>
        <w:t xml:space="preserve"> </w:t>
      </w:r>
      <w:r w:rsidRPr="00905C57">
        <w:t>a. Mietcontainer, sowie Zwischenverkauf bzw. –vermietung  behalten wir uns vor.</w:t>
      </w:r>
    </w:p>
    <w:p w:rsidR="00FE6203" w:rsidRPr="00905C57" w:rsidRDefault="00FE6203"/>
    <w:p w:rsidR="00FE6203" w:rsidRPr="00905C57" w:rsidRDefault="00FE6203">
      <w:pPr>
        <w:jc w:val="both"/>
      </w:pPr>
      <w:r w:rsidRPr="00905C57">
        <w:t>Für weitere Fragen stehen wir Ihnen gerne zur Verfügung und verbleiben</w:t>
      </w:r>
    </w:p>
    <w:p w:rsidR="00FE6203" w:rsidRPr="00905C57" w:rsidRDefault="00FE6203"/>
    <w:p w:rsidR="00FE6203" w:rsidRPr="00905C57" w:rsidRDefault="00FE6203">
      <w:pPr>
        <w:tabs>
          <w:tab w:val="left" w:pos="426"/>
        </w:tabs>
      </w:pPr>
      <w:r w:rsidRPr="00905C57">
        <w:t>mit freundlichen Grüßen</w:t>
      </w:r>
    </w:p>
    <w:p w:rsidR="00FE6203" w:rsidRPr="00905C57" w:rsidRDefault="00FE6203"/>
    <w:p w:rsidR="00FE6203" w:rsidRPr="00905C57" w:rsidRDefault="00FE6203">
      <w:pPr>
        <w:pStyle w:val="Heading1"/>
        <w:rPr>
          <w:i w:val="0"/>
          <w:iCs w:val="0"/>
          <w:sz w:val="24"/>
          <w:lang w:val="en-GB"/>
        </w:rPr>
      </w:pPr>
      <w:r w:rsidRPr="00905C57">
        <w:rPr>
          <w:i w:val="0"/>
          <w:iCs w:val="0"/>
          <w:sz w:val="24"/>
        </w:rPr>
        <w:t xml:space="preserve">WERNER OTTL GmbH &amp; Co. </w:t>
      </w:r>
      <w:r w:rsidRPr="00905C57">
        <w:rPr>
          <w:i w:val="0"/>
          <w:iCs w:val="0"/>
          <w:sz w:val="24"/>
          <w:lang w:val="en-GB"/>
        </w:rPr>
        <w:t>KG</w:t>
      </w:r>
    </w:p>
    <w:p w:rsidR="00FE6203" w:rsidRPr="00905C57" w:rsidRDefault="00FE6203">
      <w:pPr>
        <w:pStyle w:val="Heading2"/>
        <w:jc w:val="left"/>
        <w:rPr>
          <w:rFonts w:ascii="Univers" w:hAnsi="Univers"/>
          <w:spacing w:val="124"/>
          <w:lang w:val="en-GB"/>
        </w:rPr>
      </w:pPr>
      <w:r w:rsidRPr="00905C57">
        <w:rPr>
          <w:rFonts w:ascii="Univers" w:hAnsi="Univers"/>
          <w:spacing w:val="124"/>
          <w:lang w:val="en-GB"/>
        </w:rPr>
        <w:t>Container-Service</w:t>
      </w: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sectPr w:rsidR="00FE6203" w:rsidRPr="00905C57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473DE"/>
    <w:rsid w:val="00076573"/>
    <w:rsid w:val="00154B2C"/>
    <w:rsid w:val="001A099E"/>
    <w:rsid w:val="001B7941"/>
    <w:rsid w:val="0024488C"/>
    <w:rsid w:val="00282DB3"/>
    <w:rsid w:val="002B65EF"/>
    <w:rsid w:val="002D3E5C"/>
    <w:rsid w:val="002F575A"/>
    <w:rsid w:val="003401CE"/>
    <w:rsid w:val="00416F30"/>
    <w:rsid w:val="00420EA3"/>
    <w:rsid w:val="00421976"/>
    <w:rsid w:val="004307A0"/>
    <w:rsid w:val="00447066"/>
    <w:rsid w:val="004631A4"/>
    <w:rsid w:val="00496113"/>
    <w:rsid w:val="004A0548"/>
    <w:rsid w:val="004C1D6F"/>
    <w:rsid w:val="005541A5"/>
    <w:rsid w:val="005621B3"/>
    <w:rsid w:val="00622460"/>
    <w:rsid w:val="006522DB"/>
    <w:rsid w:val="00683E17"/>
    <w:rsid w:val="00687E91"/>
    <w:rsid w:val="006A199E"/>
    <w:rsid w:val="006A1DB7"/>
    <w:rsid w:val="007E3581"/>
    <w:rsid w:val="00830395"/>
    <w:rsid w:val="00850511"/>
    <w:rsid w:val="008953D8"/>
    <w:rsid w:val="008A786E"/>
    <w:rsid w:val="008B5509"/>
    <w:rsid w:val="008F26FE"/>
    <w:rsid w:val="008F431D"/>
    <w:rsid w:val="00905C57"/>
    <w:rsid w:val="00951614"/>
    <w:rsid w:val="00962239"/>
    <w:rsid w:val="00977E44"/>
    <w:rsid w:val="00985E14"/>
    <w:rsid w:val="009C1712"/>
    <w:rsid w:val="00A03CDE"/>
    <w:rsid w:val="00A21C12"/>
    <w:rsid w:val="00A63122"/>
    <w:rsid w:val="00A74340"/>
    <w:rsid w:val="00AC6CE3"/>
    <w:rsid w:val="00AD1FC6"/>
    <w:rsid w:val="00BA2745"/>
    <w:rsid w:val="00C3087D"/>
    <w:rsid w:val="00C36CCA"/>
    <w:rsid w:val="00C805C9"/>
    <w:rsid w:val="00CD313C"/>
    <w:rsid w:val="00D11D56"/>
    <w:rsid w:val="00DA2225"/>
    <w:rsid w:val="00DA4A22"/>
    <w:rsid w:val="00DF479F"/>
    <w:rsid w:val="00E1074E"/>
    <w:rsid w:val="00E500B2"/>
    <w:rsid w:val="00E850EA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2</cp:revision>
  <cp:lastPrinted>2015-06-17T17:24:00Z</cp:lastPrinted>
  <dcterms:created xsi:type="dcterms:W3CDTF">2015-06-30T02:54:00Z</dcterms:created>
  <dcterms:modified xsi:type="dcterms:W3CDTF">2015-06-30T02:54:00Z</dcterms:modified>
</cp:coreProperties>
</file>