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709"/>
        <w:gridCol w:w="982"/>
      </w:tblGrid>
      <w:tr w:rsidR="00137B9C" w:rsidTr="00034461">
        <w:tc>
          <w:tcPr>
            <w:tcW w:w="7371" w:type="dxa"/>
          </w:tcPr>
          <w:p w:rsidR="00137B9C" w:rsidRPr="00137B9C" w:rsidRDefault="00137B9C" w:rsidP="00EB6DF8">
            <w:pPr>
              <w:rPr>
                <w:rFonts w:asciiTheme="minorHAnsi" w:hAnsiTheme="minorHAnsi"/>
              </w:rPr>
            </w:pPr>
            <w:r w:rsidRPr="00137B9C">
              <w:t>Wir erteilen Ihnen Gutschrift für Rechnung Nr.</w:t>
            </w:r>
            <w:r>
              <w:t xml:space="preserve"> #InvoiceNumber</w:t>
            </w:r>
            <w:r w:rsidRPr="00137B9C">
              <w:t xml:space="preserve"> vom </w:t>
            </w:r>
            <w:r>
              <w:t>#InvoiceDate</w:t>
            </w:r>
          </w:p>
        </w:tc>
        <w:tc>
          <w:tcPr>
            <w:tcW w:w="709" w:type="dxa"/>
          </w:tcPr>
          <w:p w:rsidR="00137B9C" w:rsidRDefault="00137B9C" w:rsidP="00EB6DF8"/>
        </w:tc>
        <w:tc>
          <w:tcPr>
            <w:tcW w:w="982" w:type="dxa"/>
          </w:tcPr>
          <w:p w:rsidR="00137B9C" w:rsidRDefault="00137B9C" w:rsidP="006B2659"/>
        </w:tc>
      </w:tr>
      <w:tr w:rsidR="006B2659" w:rsidTr="00034461">
        <w:tc>
          <w:tcPr>
            <w:tcW w:w="7371" w:type="dxa"/>
          </w:tcPr>
          <w:p w:rsidR="006B2659" w:rsidRPr="00034461" w:rsidRDefault="00034461" w:rsidP="00034461">
            <w:pPr>
              <w:jc w:val="right"/>
            </w:pPr>
            <w:r w:rsidRPr="00034461">
              <w:t>Zuviel berechneter Betrag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034461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AC6CDF" w:rsidP="00AC6CDF">
            <w:pPr>
              <w:jc w:val="right"/>
            </w:pPr>
            <w:bookmarkStart w:id="0" w:name="_GoBack"/>
            <w:bookmarkEnd w:id="0"/>
            <w:r>
              <w:t xml:space="preserve">Gutschrift     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C5" w:rsidRDefault="00E377C5" w:rsidP="009A5AB0">
      <w:r>
        <w:separator/>
      </w:r>
    </w:p>
  </w:endnote>
  <w:endnote w:type="continuationSeparator" w:id="0">
    <w:p w:rsidR="00E377C5" w:rsidRDefault="00E377C5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C5" w:rsidRDefault="00E377C5" w:rsidP="009A5AB0">
      <w:r>
        <w:separator/>
      </w:r>
    </w:p>
  </w:footnote>
  <w:footnote w:type="continuationSeparator" w:id="0">
    <w:p w:rsidR="00E377C5" w:rsidRDefault="00E377C5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34461"/>
    <w:rsid w:val="000473DE"/>
    <w:rsid w:val="00076573"/>
    <w:rsid w:val="000A521D"/>
    <w:rsid w:val="000D3490"/>
    <w:rsid w:val="001350CA"/>
    <w:rsid w:val="00135EC1"/>
    <w:rsid w:val="00137B9C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D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377C5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41</cp:revision>
  <cp:lastPrinted>2015-06-17T17:24:00Z</cp:lastPrinted>
  <dcterms:created xsi:type="dcterms:W3CDTF">2015-07-06T14:26:00Z</dcterms:created>
  <dcterms:modified xsi:type="dcterms:W3CDTF">2015-07-11T21:42:00Z</dcterms:modified>
</cp:coreProperties>
</file>